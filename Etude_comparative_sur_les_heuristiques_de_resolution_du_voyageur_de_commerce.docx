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AEEDB52" w14:textId="77777777" w:rsidR="00477124" w:rsidRDefault="00477124" w:rsidP="00477124"/>
    <w:p w14:paraId="1E057F02" w14:textId="77777777" w:rsidR="00477124" w:rsidRDefault="00477124" w:rsidP="00366671">
      <w:pPr>
        <w:pStyle w:val="Titre"/>
      </w:pPr>
    </w:p>
    <w:p w14:paraId="36A7965E" w14:textId="7968EBEB" w:rsidR="001638F6" w:rsidRPr="00366671" w:rsidRDefault="00D81061" w:rsidP="00366671">
      <w:pPr>
        <w:pStyle w:val="Titre"/>
      </w:pPr>
      <w:r w:rsidRPr="00366671">
        <w:t>Étude comparative sur les heuristiques de résolution du voyageur de commerce</w:t>
      </w:r>
    </w:p>
    <w:p w14:paraId="492F80D8" w14:textId="77777777" w:rsidR="00516FCF" w:rsidRDefault="00516FCF" w:rsidP="00366671">
      <w:pPr>
        <w:pStyle w:val="Titre"/>
      </w:pPr>
    </w:p>
    <w:p w14:paraId="56407135" w14:textId="77859D61" w:rsidR="001638F6" w:rsidRPr="00D5413C" w:rsidRDefault="006B0117" w:rsidP="00366671">
      <w:pPr>
        <w:pStyle w:val="Sous-titre"/>
      </w:pPr>
      <w:r>
        <w:t>Saé2.02</w:t>
      </w:r>
    </w:p>
    <w:p w14:paraId="1BB9270D" w14:textId="77777777" w:rsidR="00516FCF" w:rsidRDefault="00D81061" w:rsidP="003422FF">
      <w:pPr>
        <w:pStyle w:val="Coordonnes"/>
      </w:pPr>
      <w:r>
        <w:t>Evan Damas et Élia Gautier</w:t>
      </w:r>
      <w:r w:rsidR="00D5413C">
        <w:rPr>
          <w:lang w:bidi="fr-FR"/>
        </w:rPr>
        <w:t xml:space="preserve"> | </w:t>
      </w:r>
      <w:r>
        <w:t>SAÉ 2.01</w:t>
      </w:r>
      <w:r w:rsidR="00E21BE3">
        <w:t xml:space="preserve"> | </w:t>
      </w:r>
      <w:r w:rsidR="006B0117">
        <w:t>avril-mai</w:t>
      </w:r>
      <w:r w:rsidR="00E21BE3">
        <w:t xml:space="preserve"> 2022</w:t>
      </w:r>
    </w:p>
    <w:p w14:paraId="2BC23CDD" w14:textId="055C232D" w:rsidR="00516FCF" w:rsidRDefault="00516FCF" w:rsidP="003422FF">
      <w:pPr>
        <w:pStyle w:val="Coordonnes"/>
      </w:pPr>
    </w:p>
    <w:p w14:paraId="0143EF06" w14:textId="3ABE3569" w:rsidR="003422FF" w:rsidRDefault="00366671" w:rsidP="00516FCF">
      <w:pPr>
        <w:pStyle w:val="Coordonnes"/>
        <w:jc w:val="left"/>
      </w:pPr>
      <w:r>
        <w:rPr>
          <w:noProof/>
        </w:rPr>
        <w:drawing>
          <wp:anchor distT="0" distB="0" distL="114300" distR="114300" simplePos="0" relativeHeight="251660288" behindDoc="1" locked="0" layoutInCell="1" allowOverlap="1" wp14:anchorId="0769FF40" wp14:editId="7D467489">
            <wp:simplePos x="0" y="0"/>
            <wp:positionH relativeFrom="margin">
              <wp:align>center</wp:align>
            </wp:positionH>
            <wp:positionV relativeFrom="paragraph">
              <wp:posOffset>453390</wp:posOffset>
            </wp:positionV>
            <wp:extent cx="6096635" cy="3498850"/>
            <wp:effectExtent l="0" t="0" r="0" b="6350"/>
            <wp:wrapTight wrapText="bothSides">
              <wp:wrapPolygon edited="0">
                <wp:start x="0" y="0"/>
                <wp:lineTo x="0" y="21522"/>
                <wp:lineTo x="21530" y="21522"/>
                <wp:lineTo x="215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6096635" cy="3498850"/>
                    </a:xfrm>
                    <a:prstGeom prst="rect">
                      <a:avLst/>
                    </a:prstGeom>
                  </pic:spPr>
                </pic:pic>
              </a:graphicData>
            </a:graphic>
            <wp14:sizeRelH relativeFrom="margin">
              <wp14:pctWidth>0</wp14:pctWidth>
            </wp14:sizeRelH>
            <wp14:sizeRelV relativeFrom="margin">
              <wp14:pctHeight>0</wp14:pctHeight>
            </wp14:sizeRelV>
          </wp:anchor>
        </w:drawing>
      </w:r>
      <w:r w:rsidR="003422FF">
        <w:rPr>
          <w:lang w:bidi="fr-FR"/>
        </w:rPr>
        <w:br w:type="page"/>
      </w:r>
    </w:p>
    <w:sdt>
      <w:sdtPr>
        <w:rPr>
          <w:rFonts w:ascii="Calibri" w:eastAsiaTheme="minorEastAsia" w:hAnsi="Calibri" w:cstheme="minorBidi"/>
          <w:color w:val="262626" w:themeColor="text1" w:themeTint="D9"/>
          <w:spacing w:val="6"/>
          <w:kern w:val="0"/>
          <w:sz w:val="22"/>
          <w:szCs w:val="22"/>
        </w:rPr>
        <w:id w:val="1000475608"/>
        <w:docPartObj>
          <w:docPartGallery w:val="Table of Contents"/>
          <w:docPartUnique/>
        </w:docPartObj>
      </w:sdtPr>
      <w:sdtEndPr>
        <w:rPr>
          <w:b/>
          <w:bCs/>
        </w:rPr>
      </w:sdtEndPr>
      <w:sdtContent>
        <w:p w14:paraId="5BEB659A" w14:textId="67C36C00" w:rsidR="000C1EE4" w:rsidRPr="006B46CD" w:rsidRDefault="000C1EE4" w:rsidP="000C1EE4">
          <w:pPr>
            <w:pStyle w:val="Titre"/>
            <w:rPr>
              <w:sz w:val="40"/>
              <w:szCs w:val="40"/>
            </w:rPr>
          </w:pPr>
          <w:r w:rsidRPr="006B46CD">
            <w:rPr>
              <w:sz w:val="40"/>
              <w:szCs w:val="40"/>
            </w:rPr>
            <w:t>Table des matières</w:t>
          </w:r>
        </w:p>
        <w:p w14:paraId="59EA9E57" w14:textId="12BFA54C" w:rsidR="006B46CD" w:rsidRPr="006B46CD" w:rsidRDefault="006B46CD" w:rsidP="006B46CD">
          <w:pPr>
            <w:pStyle w:val="TM1"/>
            <w:rPr>
              <w:rFonts w:asciiTheme="minorHAnsi" w:hAnsiTheme="minorHAnsi"/>
              <w:color w:val="auto"/>
              <w:spacing w:val="0"/>
              <w:lang w:eastAsia="fr-FR"/>
            </w:rPr>
          </w:pPr>
          <w:r w:rsidRPr="006B46CD">
            <w:fldChar w:fldCharType="begin"/>
          </w:r>
          <w:r w:rsidRPr="006B46CD">
            <w:instrText xml:space="preserve"> TOC \o "1-3" \h \z \u </w:instrText>
          </w:r>
          <w:r w:rsidRPr="006B46CD">
            <w:fldChar w:fldCharType="separate"/>
          </w:r>
          <w:hyperlink w:anchor="_Toc103972511" w:history="1">
            <w:r w:rsidRPr="00685854">
              <w:rPr>
                <w:rStyle w:val="Lienhypertexte"/>
                <w:szCs w:val="22"/>
              </w:rPr>
              <w:t>I.</w:t>
            </w:r>
            <w:r w:rsidRPr="00685854">
              <w:rPr>
                <w:rFonts w:asciiTheme="minorHAnsi" w:hAnsiTheme="minorHAnsi"/>
                <w:color w:val="auto"/>
                <w:spacing w:val="0"/>
                <w:szCs w:val="22"/>
                <w:lang w:eastAsia="fr-FR"/>
              </w:rPr>
              <w:tab/>
            </w:r>
            <w:r w:rsidRPr="00685854">
              <w:rPr>
                <w:rStyle w:val="Lienhypertexte"/>
                <w:szCs w:val="22"/>
              </w:rPr>
              <w:t>Heuristiques</w:t>
            </w:r>
            <w:r w:rsidRPr="006B46CD">
              <w:rPr>
                <w:webHidden/>
              </w:rPr>
              <w:tab/>
            </w:r>
            <w:r w:rsidRPr="006B46CD">
              <w:rPr>
                <w:webHidden/>
              </w:rPr>
              <w:fldChar w:fldCharType="begin"/>
            </w:r>
            <w:r w:rsidRPr="006B46CD">
              <w:rPr>
                <w:webHidden/>
              </w:rPr>
              <w:instrText xml:space="preserve"> PAGEREF _Toc103972511 \h </w:instrText>
            </w:r>
            <w:r w:rsidRPr="006B46CD">
              <w:rPr>
                <w:webHidden/>
              </w:rPr>
            </w:r>
            <w:r w:rsidRPr="006B46CD">
              <w:rPr>
                <w:webHidden/>
              </w:rPr>
              <w:fldChar w:fldCharType="separate"/>
            </w:r>
            <w:r w:rsidR="0012478C">
              <w:rPr>
                <w:webHidden/>
              </w:rPr>
              <w:t>2</w:t>
            </w:r>
            <w:r w:rsidRPr="006B46CD">
              <w:rPr>
                <w:webHidden/>
              </w:rPr>
              <w:fldChar w:fldCharType="end"/>
            </w:r>
          </w:hyperlink>
        </w:p>
        <w:p w14:paraId="18C94B65" w14:textId="04B73C23" w:rsidR="006B46CD" w:rsidRPr="006B46CD" w:rsidRDefault="006B46CD" w:rsidP="006B46CD">
          <w:pPr>
            <w:pStyle w:val="TM2"/>
            <w:rPr>
              <w:rFonts w:asciiTheme="minorHAnsi" w:hAnsiTheme="minorHAnsi"/>
              <w:color w:val="auto"/>
              <w:spacing w:val="0"/>
              <w:lang w:eastAsia="fr-FR"/>
            </w:rPr>
          </w:pPr>
          <w:hyperlink w:anchor="_Toc103972512" w:history="1">
            <w:r w:rsidRPr="006B46CD">
              <w:rPr>
                <w:rStyle w:val="Lienhypertexte"/>
              </w:rPr>
              <w:t>Heuristiques gloutonnes</w:t>
            </w:r>
            <w:r w:rsidRPr="006B46CD">
              <w:rPr>
                <w:webHidden/>
              </w:rPr>
              <w:tab/>
            </w:r>
            <w:r w:rsidRPr="006B46CD">
              <w:rPr>
                <w:webHidden/>
              </w:rPr>
              <w:fldChar w:fldCharType="begin"/>
            </w:r>
            <w:r w:rsidRPr="006B46CD">
              <w:rPr>
                <w:webHidden/>
              </w:rPr>
              <w:instrText xml:space="preserve"> PAGEREF _Toc103972512 \h </w:instrText>
            </w:r>
            <w:r w:rsidRPr="006B46CD">
              <w:rPr>
                <w:webHidden/>
              </w:rPr>
            </w:r>
            <w:r w:rsidRPr="006B46CD">
              <w:rPr>
                <w:webHidden/>
              </w:rPr>
              <w:fldChar w:fldCharType="separate"/>
            </w:r>
            <w:r w:rsidR="0012478C">
              <w:rPr>
                <w:webHidden/>
              </w:rPr>
              <w:t>2</w:t>
            </w:r>
            <w:r w:rsidRPr="006B46CD">
              <w:rPr>
                <w:webHidden/>
              </w:rPr>
              <w:fldChar w:fldCharType="end"/>
            </w:r>
          </w:hyperlink>
        </w:p>
        <w:p w14:paraId="7D5E28B8" w14:textId="5AEFB10D" w:rsidR="006B46CD" w:rsidRPr="006B46CD" w:rsidRDefault="006B46CD" w:rsidP="006B46CD">
          <w:pPr>
            <w:pStyle w:val="TM3"/>
            <w:rPr>
              <w:rFonts w:asciiTheme="minorHAnsi" w:hAnsiTheme="minorHAnsi"/>
              <w:color w:val="auto"/>
              <w:spacing w:val="0"/>
              <w:sz w:val="14"/>
              <w:szCs w:val="14"/>
              <w:lang w:eastAsia="fr-FR"/>
            </w:rPr>
          </w:pPr>
          <w:hyperlink w:anchor="_Toc103972513" w:history="1">
            <w:r w:rsidRPr="006B46CD">
              <w:rPr>
                <w:rStyle w:val="Lienhypertexte"/>
                <w:sz w:val="14"/>
                <w:szCs w:val="14"/>
              </w:rPr>
              <w:t>Plus proche voisin</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_Toc103972513 \h </w:instrText>
            </w:r>
            <w:r w:rsidRPr="006B46CD">
              <w:rPr>
                <w:webHidden/>
                <w:sz w:val="14"/>
                <w:szCs w:val="14"/>
              </w:rPr>
            </w:r>
            <w:r w:rsidRPr="006B46CD">
              <w:rPr>
                <w:webHidden/>
                <w:sz w:val="14"/>
                <w:szCs w:val="14"/>
              </w:rPr>
              <w:fldChar w:fldCharType="separate"/>
            </w:r>
            <w:r w:rsidR="0012478C">
              <w:rPr>
                <w:webHidden/>
                <w:sz w:val="14"/>
                <w:szCs w:val="14"/>
              </w:rPr>
              <w:t>2</w:t>
            </w:r>
            <w:r w:rsidRPr="006B46CD">
              <w:rPr>
                <w:webHidden/>
                <w:sz w:val="14"/>
                <w:szCs w:val="14"/>
              </w:rPr>
              <w:fldChar w:fldCharType="end"/>
            </w:r>
          </w:hyperlink>
        </w:p>
        <w:p w14:paraId="204D228B" w14:textId="0F992935" w:rsidR="006B46CD" w:rsidRPr="006B46CD" w:rsidRDefault="006B46CD" w:rsidP="006B46CD">
          <w:pPr>
            <w:pStyle w:val="TM3"/>
            <w:rPr>
              <w:rFonts w:asciiTheme="minorHAnsi" w:hAnsiTheme="minorHAnsi"/>
              <w:color w:val="auto"/>
              <w:spacing w:val="0"/>
              <w:sz w:val="14"/>
              <w:szCs w:val="14"/>
              <w:lang w:eastAsia="fr-FR"/>
            </w:rPr>
          </w:pPr>
          <w:hyperlink w:anchor="_Toc103972514" w:history="1">
            <w:r w:rsidRPr="006B46CD">
              <w:rPr>
                <w:rStyle w:val="Lienhypertexte"/>
                <w:sz w:val="14"/>
                <w:szCs w:val="14"/>
              </w:rPr>
              <w:t>Christofides</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_Toc103972514 \h </w:instrText>
            </w:r>
            <w:r w:rsidRPr="006B46CD">
              <w:rPr>
                <w:webHidden/>
                <w:sz w:val="14"/>
                <w:szCs w:val="14"/>
              </w:rPr>
            </w:r>
            <w:r w:rsidRPr="006B46CD">
              <w:rPr>
                <w:webHidden/>
                <w:sz w:val="14"/>
                <w:szCs w:val="14"/>
              </w:rPr>
              <w:fldChar w:fldCharType="separate"/>
            </w:r>
            <w:r w:rsidR="0012478C">
              <w:rPr>
                <w:webHidden/>
                <w:sz w:val="14"/>
                <w:szCs w:val="14"/>
              </w:rPr>
              <w:t>2</w:t>
            </w:r>
            <w:r w:rsidRPr="006B46CD">
              <w:rPr>
                <w:webHidden/>
                <w:sz w:val="14"/>
                <w:szCs w:val="14"/>
              </w:rPr>
              <w:fldChar w:fldCharType="end"/>
            </w:r>
          </w:hyperlink>
        </w:p>
        <w:p w14:paraId="4A32E02C" w14:textId="6B755D61" w:rsidR="006B46CD" w:rsidRPr="006B46CD" w:rsidRDefault="006B46CD" w:rsidP="006B46CD">
          <w:pPr>
            <w:pStyle w:val="TM3"/>
            <w:rPr>
              <w:rFonts w:asciiTheme="minorHAnsi" w:hAnsiTheme="minorHAnsi"/>
              <w:color w:val="auto"/>
              <w:spacing w:val="0"/>
              <w:sz w:val="14"/>
              <w:szCs w:val="14"/>
              <w:lang w:eastAsia="fr-FR"/>
            </w:rPr>
          </w:pPr>
          <w:hyperlink w:anchor="_Toc103972515" w:history="1">
            <w:r w:rsidRPr="006B46CD">
              <w:rPr>
                <w:rStyle w:val="Lienhypertexte"/>
                <w:sz w:val="14"/>
                <w:szCs w:val="14"/>
              </w:rPr>
              <w:t>Insertion au plus loin</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_Toc103972515 \h </w:instrText>
            </w:r>
            <w:r w:rsidRPr="006B46CD">
              <w:rPr>
                <w:webHidden/>
                <w:sz w:val="14"/>
                <w:szCs w:val="14"/>
              </w:rPr>
            </w:r>
            <w:r w:rsidRPr="006B46CD">
              <w:rPr>
                <w:webHidden/>
                <w:sz w:val="14"/>
                <w:szCs w:val="14"/>
              </w:rPr>
              <w:fldChar w:fldCharType="separate"/>
            </w:r>
            <w:r w:rsidR="0012478C">
              <w:rPr>
                <w:webHidden/>
                <w:sz w:val="14"/>
                <w:szCs w:val="14"/>
              </w:rPr>
              <w:t>3</w:t>
            </w:r>
            <w:r w:rsidRPr="006B46CD">
              <w:rPr>
                <w:webHidden/>
                <w:sz w:val="14"/>
                <w:szCs w:val="14"/>
              </w:rPr>
              <w:fldChar w:fldCharType="end"/>
            </w:r>
          </w:hyperlink>
        </w:p>
        <w:p w14:paraId="1CCEE23C" w14:textId="70273A09" w:rsidR="006B46CD" w:rsidRPr="006B46CD" w:rsidRDefault="006B46CD" w:rsidP="006B46CD">
          <w:pPr>
            <w:pStyle w:val="TM2"/>
            <w:rPr>
              <w:rFonts w:asciiTheme="minorHAnsi" w:hAnsiTheme="minorHAnsi"/>
              <w:color w:val="auto"/>
              <w:spacing w:val="0"/>
              <w:lang w:eastAsia="fr-FR"/>
            </w:rPr>
          </w:pPr>
          <w:hyperlink w:anchor="_Toc103972516" w:history="1">
            <w:r w:rsidRPr="006B46CD">
              <w:rPr>
                <w:rStyle w:val="Lienhypertexte"/>
              </w:rPr>
              <w:t>Heuristiques locales</w:t>
            </w:r>
            <w:r w:rsidRPr="006B46CD">
              <w:rPr>
                <w:webHidden/>
              </w:rPr>
              <w:tab/>
            </w:r>
            <w:r w:rsidRPr="006B46CD">
              <w:rPr>
                <w:webHidden/>
              </w:rPr>
              <w:fldChar w:fldCharType="begin"/>
            </w:r>
            <w:r w:rsidRPr="006B46CD">
              <w:rPr>
                <w:webHidden/>
              </w:rPr>
              <w:instrText xml:space="preserve"> PAGEREF _Toc103972516 \h </w:instrText>
            </w:r>
            <w:r w:rsidRPr="006B46CD">
              <w:rPr>
                <w:webHidden/>
              </w:rPr>
            </w:r>
            <w:r w:rsidRPr="006B46CD">
              <w:rPr>
                <w:webHidden/>
              </w:rPr>
              <w:fldChar w:fldCharType="separate"/>
            </w:r>
            <w:r w:rsidR="0012478C">
              <w:rPr>
                <w:webHidden/>
              </w:rPr>
              <w:t>3</w:t>
            </w:r>
            <w:r w:rsidRPr="006B46CD">
              <w:rPr>
                <w:webHidden/>
              </w:rPr>
              <w:fldChar w:fldCharType="end"/>
            </w:r>
          </w:hyperlink>
        </w:p>
        <w:p w14:paraId="47C9E100" w14:textId="5ADC361F" w:rsidR="006B46CD" w:rsidRPr="006B46CD" w:rsidRDefault="006B46CD" w:rsidP="006B46CD">
          <w:pPr>
            <w:pStyle w:val="TM3"/>
            <w:rPr>
              <w:rFonts w:asciiTheme="minorHAnsi" w:hAnsiTheme="minorHAnsi"/>
              <w:color w:val="auto"/>
              <w:spacing w:val="0"/>
              <w:lang w:eastAsia="fr-FR"/>
            </w:rPr>
          </w:pPr>
          <w:hyperlink w:anchor="_Toc103972517" w:history="1">
            <w:r w:rsidRPr="006B46CD">
              <w:rPr>
                <w:rStyle w:val="Lienhypertexte"/>
              </w:rPr>
              <w:t>Voisinage d’une tournée</w:t>
            </w:r>
            <w:r w:rsidRPr="006B46CD">
              <w:rPr>
                <w:webHidden/>
              </w:rPr>
              <w:tab/>
            </w:r>
            <w:r w:rsidRPr="006B46CD">
              <w:rPr>
                <w:webHidden/>
              </w:rPr>
              <w:fldChar w:fldCharType="begin"/>
            </w:r>
            <w:r w:rsidRPr="006B46CD">
              <w:rPr>
                <w:webHidden/>
              </w:rPr>
              <w:instrText xml:space="preserve"> PAGEREF _Toc103972517 \h </w:instrText>
            </w:r>
            <w:r w:rsidRPr="006B46CD">
              <w:rPr>
                <w:webHidden/>
              </w:rPr>
            </w:r>
            <w:r w:rsidRPr="006B46CD">
              <w:rPr>
                <w:webHidden/>
              </w:rPr>
              <w:fldChar w:fldCharType="separate"/>
            </w:r>
            <w:r w:rsidR="0012478C">
              <w:rPr>
                <w:webHidden/>
              </w:rPr>
              <w:t>3</w:t>
            </w:r>
            <w:r w:rsidRPr="006B46CD">
              <w:rPr>
                <w:webHidden/>
              </w:rPr>
              <w:fldChar w:fldCharType="end"/>
            </w:r>
          </w:hyperlink>
        </w:p>
        <w:p w14:paraId="26C9A899" w14:textId="3D66677D" w:rsidR="006B46CD" w:rsidRPr="006B46CD" w:rsidRDefault="006B46CD" w:rsidP="006B46CD">
          <w:pPr>
            <w:pStyle w:val="TM2"/>
            <w:rPr>
              <w:rFonts w:asciiTheme="minorHAnsi" w:hAnsiTheme="minorHAnsi"/>
              <w:color w:val="auto"/>
              <w:spacing w:val="0"/>
              <w:lang w:eastAsia="fr-FR"/>
            </w:rPr>
          </w:pPr>
          <w:hyperlink w:anchor="_Toc103972518" w:history="1">
            <w:r w:rsidRPr="006B46CD">
              <w:rPr>
                <w:rStyle w:val="Lienhypertexte"/>
              </w:rPr>
              <w:t>Heuristiques génétiques</w:t>
            </w:r>
            <w:r w:rsidRPr="006B46CD">
              <w:rPr>
                <w:webHidden/>
              </w:rPr>
              <w:tab/>
            </w:r>
            <w:r w:rsidRPr="006B46CD">
              <w:rPr>
                <w:webHidden/>
              </w:rPr>
              <w:fldChar w:fldCharType="begin"/>
            </w:r>
            <w:r w:rsidRPr="006B46CD">
              <w:rPr>
                <w:webHidden/>
              </w:rPr>
              <w:instrText xml:space="preserve"> PAGEREF _Toc103972518 \h </w:instrText>
            </w:r>
            <w:r w:rsidRPr="006B46CD">
              <w:rPr>
                <w:webHidden/>
              </w:rPr>
            </w:r>
            <w:r w:rsidRPr="006B46CD">
              <w:rPr>
                <w:webHidden/>
              </w:rPr>
              <w:fldChar w:fldCharType="separate"/>
            </w:r>
            <w:r w:rsidR="0012478C">
              <w:rPr>
                <w:webHidden/>
              </w:rPr>
              <w:t>3</w:t>
            </w:r>
            <w:r w:rsidRPr="006B46CD">
              <w:rPr>
                <w:webHidden/>
              </w:rPr>
              <w:fldChar w:fldCharType="end"/>
            </w:r>
          </w:hyperlink>
        </w:p>
        <w:p w14:paraId="2155C921" w14:textId="4EC3418D" w:rsidR="006B46CD" w:rsidRPr="006B46CD" w:rsidRDefault="006B46CD" w:rsidP="006B46CD">
          <w:pPr>
            <w:pStyle w:val="TM3"/>
            <w:rPr>
              <w:rFonts w:asciiTheme="minorHAnsi" w:hAnsiTheme="minorHAnsi"/>
              <w:color w:val="auto"/>
              <w:spacing w:val="0"/>
              <w:sz w:val="14"/>
              <w:szCs w:val="14"/>
              <w:lang w:eastAsia="fr-FR"/>
            </w:rPr>
          </w:pPr>
          <w:hyperlink w:anchor="_Toc103972519" w:history="1">
            <w:r w:rsidRPr="006B46CD">
              <w:rPr>
                <w:rStyle w:val="Lienhypertexte"/>
                <w:sz w:val="14"/>
                <w:szCs w:val="14"/>
              </w:rPr>
              <w:t>Sélection par roulette</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_Toc103972519 \h </w:instrText>
            </w:r>
            <w:r w:rsidRPr="006B46CD">
              <w:rPr>
                <w:webHidden/>
                <w:sz w:val="14"/>
                <w:szCs w:val="14"/>
              </w:rPr>
            </w:r>
            <w:r w:rsidRPr="006B46CD">
              <w:rPr>
                <w:webHidden/>
                <w:sz w:val="14"/>
                <w:szCs w:val="14"/>
              </w:rPr>
              <w:fldChar w:fldCharType="separate"/>
            </w:r>
            <w:r w:rsidR="0012478C">
              <w:rPr>
                <w:webHidden/>
                <w:sz w:val="14"/>
                <w:szCs w:val="14"/>
              </w:rPr>
              <w:t>4</w:t>
            </w:r>
            <w:r w:rsidRPr="006B46CD">
              <w:rPr>
                <w:webHidden/>
                <w:sz w:val="14"/>
                <w:szCs w:val="14"/>
              </w:rPr>
              <w:fldChar w:fldCharType="end"/>
            </w:r>
          </w:hyperlink>
        </w:p>
        <w:p w14:paraId="7311BEC4" w14:textId="7E2E1868" w:rsidR="006B46CD" w:rsidRPr="006B46CD" w:rsidRDefault="006B46CD" w:rsidP="006B46CD">
          <w:pPr>
            <w:pStyle w:val="TM3"/>
            <w:rPr>
              <w:rFonts w:asciiTheme="minorHAnsi" w:hAnsiTheme="minorHAnsi"/>
              <w:color w:val="auto"/>
              <w:spacing w:val="0"/>
              <w:sz w:val="14"/>
              <w:szCs w:val="14"/>
              <w:lang w:eastAsia="fr-FR"/>
            </w:rPr>
          </w:pPr>
          <w:hyperlink w:anchor="_Toc103972520" w:history="1">
            <w:r w:rsidRPr="006B46CD">
              <w:rPr>
                <w:rStyle w:val="Lienhypertexte"/>
                <w:sz w:val="14"/>
                <w:szCs w:val="14"/>
              </w:rPr>
              <w:t>Sélection par rang</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_Toc103972520 \h </w:instrText>
            </w:r>
            <w:r w:rsidRPr="006B46CD">
              <w:rPr>
                <w:webHidden/>
                <w:sz w:val="14"/>
                <w:szCs w:val="14"/>
              </w:rPr>
            </w:r>
            <w:r w:rsidRPr="006B46CD">
              <w:rPr>
                <w:webHidden/>
                <w:sz w:val="14"/>
                <w:szCs w:val="14"/>
              </w:rPr>
              <w:fldChar w:fldCharType="separate"/>
            </w:r>
            <w:r w:rsidR="0012478C">
              <w:rPr>
                <w:webHidden/>
                <w:sz w:val="14"/>
                <w:szCs w:val="14"/>
              </w:rPr>
              <w:t>4</w:t>
            </w:r>
            <w:r w:rsidRPr="006B46CD">
              <w:rPr>
                <w:webHidden/>
                <w:sz w:val="14"/>
                <w:szCs w:val="14"/>
              </w:rPr>
              <w:fldChar w:fldCharType="end"/>
            </w:r>
          </w:hyperlink>
        </w:p>
        <w:p w14:paraId="0AD065DC" w14:textId="312915EC" w:rsidR="006B46CD" w:rsidRPr="006B46CD" w:rsidRDefault="006B46CD" w:rsidP="006B46CD">
          <w:pPr>
            <w:pStyle w:val="TM1"/>
            <w:rPr>
              <w:rFonts w:asciiTheme="minorHAnsi" w:hAnsiTheme="minorHAnsi"/>
              <w:color w:val="auto"/>
              <w:spacing w:val="0"/>
              <w:sz w:val="32"/>
              <w:lang w:eastAsia="fr-FR"/>
            </w:rPr>
          </w:pPr>
          <w:hyperlink w:anchor="_Toc103972521" w:history="1">
            <w:r w:rsidRPr="006B46CD">
              <w:rPr>
                <w:rStyle w:val="Lienhypertexte"/>
              </w:rPr>
              <w:t>II.</w:t>
            </w:r>
            <w:r w:rsidRPr="006B46CD">
              <w:rPr>
                <w:rFonts w:asciiTheme="minorHAnsi" w:hAnsiTheme="minorHAnsi"/>
                <w:color w:val="auto"/>
                <w:spacing w:val="0"/>
                <w:sz w:val="32"/>
                <w:lang w:eastAsia="fr-FR"/>
              </w:rPr>
              <w:tab/>
            </w:r>
            <w:r w:rsidRPr="006B46CD">
              <w:rPr>
                <w:rStyle w:val="Lienhypertexte"/>
              </w:rPr>
              <w:t>Choix des graphes</w:t>
            </w:r>
            <w:r w:rsidRPr="006B46CD">
              <w:rPr>
                <w:webHidden/>
              </w:rPr>
              <w:tab/>
            </w:r>
            <w:r w:rsidRPr="006B46CD">
              <w:rPr>
                <w:webHidden/>
              </w:rPr>
              <w:fldChar w:fldCharType="begin"/>
            </w:r>
            <w:r w:rsidRPr="006B46CD">
              <w:rPr>
                <w:webHidden/>
              </w:rPr>
              <w:instrText xml:space="preserve"> PAGEREF _Toc103972521 \h </w:instrText>
            </w:r>
            <w:r w:rsidRPr="006B46CD">
              <w:rPr>
                <w:webHidden/>
              </w:rPr>
            </w:r>
            <w:r w:rsidRPr="006B46CD">
              <w:rPr>
                <w:webHidden/>
              </w:rPr>
              <w:fldChar w:fldCharType="separate"/>
            </w:r>
            <w:r w:rsidR="0012478C">
              <w:rPr>
                <w:webHidden/>
              </w:rPr>
              <w:t>4</w:t>
            </w:r>
            <w:r w:rsidRPr="006B46CD">
              <w:rPr>
                <w:webHidden/>
              </w:rPr>
              <w:fldChar w:fldCharType="end"/>
            </w:r>
          </w:hyperlink>
        </w:p>
        <w:p w14:paraId="77E057C0" w14:textId="3C627346" w:rsidR="006B46CD" w:rsidRPr="006B46CD" w:rsidRDefault="006B46CD" w:rsidP="006B46CD">
          <w:pPr>
            <w:pStyle w:val="TM2"/>
            <w:rPr>
              <w:rFonts w:asciiTheme="minorHAnsi" w:hAnsiTheme="minorHAnsi"/>
              <w:color w:val="auto"/>
              <w:spacing w:val="0"/>
              <w:lang w:eastAsia="fr-FR"/>
            </w:rPr>
          </w:pPr>
          <w:hyperlink w:anchor="_Toc103972522" w:history="1">
            <w:r w:rsidRPr="006B46CD">
              <w:rPr>
                <w:rStyle w:val="Lienhypertexte"/>
              </w:rPr>
              <w:t>Biparti</w:t>
            </w:r>
            <w:r w:rsidRPr="006B46CD">
              <w:rPr>
                <w:webHidden/>
              </w:rPr>
              <w:tab/>
            </w:r>
            <w:r w:rsidRPr="006B46CD">
              <w:rPr>
                <w:webHidden/>
              </w:rPr>
              <w:fldChar w:fldCharType="begin"/>
            </w:r>
            <w:r w:rsidRPr="006B46CD">
              <w:rPr>
                <w:webHidden/>
              </w:rPr>
              <w:instrText xml:space="preserve"> PAGEREF _Toc103972522 \h </w:instrText>
            </w:r>
            <w:r w:rsidRPr="006B46CD">
              <w:rPr>
                <w:webHidden/>
              </w:rPr>
            </w:r>
            <w:r w:rsidRPr="006B46CD">
              <w:rPr>
                <w:webHidden/>
              </w:rPr>
              <w:fldChar w:fldCharType="separate"/>
            </w:r>
            <w:r w:rsidR="0012478C">
              <w:rPr>
                <w:webHidden/>
              </w:rPr>
              <w:t>4</w:t>
            </w:r>
            <w:r w:rsidRPr="006B46CD">
              <w:rPr>
                <w:webHidden/>
              </w:rPr>
              <w:fldChar w:fldCharType="end"/>
            </w:r>
          </w:hyperlink>
        </w:p>
        <w:p w14:paraId="74934EBE" w14:textId="4D9DFB06" w:rsidR="006B46CD" w:rsidRPr="006B46CD" w:rsidRDefault="006B46CD" w:rsidP="006B46CD">
          <w:pPr>
            <w:pStyle w:val="TM3"/>
            <w:rPr>
              <w:rFonts w:asciiTheme="minorHAnsi" w:hAnsiTheme="minorHAnsi"/>
              <w:color w:val="auto"/>
              <w:spacing w:val="0"/>
              <w:sz w:val="14"/>
              <w:szCs w:val="14"/>
              <w:lang w:eastAsia="fr-FR"/>
            </w:rPr>
          </w:pPr>
          <w:hyperlink w:anchor="_Toc103972523" w:history="1">
            <w:r w:rsidRPr="006B46CD">
              <w:rPr>
                <w:rStyle w:val="Lienhypertexte"/>
                <w:sz w:val="14"/>
                <w:szCs w:val="14"/>
              </w:rPr>
              <w:t>Simple</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_Toc103972523 \h </w:instrText>
            </w:r>
            <w:r w:rsidRPr="006B46CD">
              <w:rPr>
                <w:webHidden/>
                <w:sz w:val="14"/>
                <w:szCs w:val="14"/>
              </w:rPr>
            </w:r>
            <w:r w:rsidRPr="006B46CD">
              <w:rPr>
                <w:webHidden/>
                <w:sz w:val="14"/>
                <w:szCs w:val="14"/>
              </w:rPr>
              <w:fldChar w:fldCharType="separate"/>
            </w:r>
            <w:r w:rsidR="0012478C">
              <w:rPr>
                <w:webHidden/>
                <w:sz w:val="14"/>
                <w:szCs w:val="14"/>
              </w:rPr>
              <w:t>4</w:t>
            </w:r>
            <w:r w:rsidRPr="006B46CD">
              <w:rPr>
                <w:webHidden/>
                <w:sz w:val="14"/>
                <w:szCs w:val="14"/>
              </w:rPr>
              <w:fldChar w:fldCharType="end"/>
            </w:r>
          </w:hyperlink>
        </w:p>
        <w:p w14:paraId="5240C1BD" w14:textId="5301F7AF" w:rsidR="006B46CD" w:rsidRPr="006B46CD" w:rsidRDefault="006B46CD" w:rsidP="006B46CD">
          <w:pPr>
            <w:pStyle w:val="TM3"/>
            <w:rPr>
              <w:rFonts w:asciiTheme="minorHAnsi" w:hAnsiTheme="minorHAnsi"/>
              <w:color w:val="auto"/>
              <w:spacing w:val="0"/>
              <w:sz w:val="14"/>
              <w:szCs w:val="14"/>
              <w:lang w:eastAsia="fr-FR"/>
            </w:rPr>
          </w:pPr>
          <w:hyperlink w:anchor="_Toc103972524" w:history="1">
            <w:r w:rsidRPr="006B46CD">
              <w:rPr>
                <w:rStyle w:val="Lienhypertexte"/>
                <w:sz w:val="14"/>
                <w:szCs w:val="14"/>
              </w:rPr>
              <w:t>Complet</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_Toc103972524 \h </w:instrText>
            </w:r>
            <w:r w:rsidRPr="006B46CD">
              <w:rPr>
                <w:webHidden/>
                <w:sz w:val="14"/>
                <w:szCs w:val="14"/>
              </w:rPr>
            </w:r>
            <w:r w:rsidRPr="006B46CD">
              <w:rPr>
                <w:webHidden/>
                <w:sz w:val="14"/>
                <w:szCs w:val="14"/>
              </w:rPr>
              <w:fldChar w:fldCharType="separate"/>
            </w:r>
            <w:r w:rsidR="0012478C">
              <w:rPr>
                <w:webHidden/>
                <w:sz w:val="14"/>
                <w:szCs w:val="14"/>
              </w:rPr>
              <w:t>4</w:t>
            </w:r>
            <w:r w:rsidRPr="006B46CD">
              <w:rPr>
                <w:webHidden/>
                <w:sz w:val="14"/>
                <w:szCs w:val="14"/>
              </w:rPr>
              <w:fldChar w:fldCharType="end"/>
            </w:r>
          </w:hyperlink>
        </w:p>
        <w:p w14:paraId="19554D19" w14:textId="300ED2C6" w:rsidR="006B46CD" w:rsidRPr="006B46CD" w:rsidRDefault="006B46CD" w:rsidP="006B46CD">
          <w:pPr>
            <w:pStyle w:val="TM3"/>
            <w:rPr>
              <w:rFonts w:asciiTheme="minorHAnsi" w:hAnsiTheme="minorHAnsi"/>
              <w:color w:val="auto"/>
              <w:spacing w:val="0"/>
              <w:sz w:val="14"/>
              <w:szCs w:val="14"/>
              <w:lang w:eastAsia="fr-FR"/>
            </w:rPr>
          </w:pPr>
          <w:hyperlink w:anchor="_Toc103972525" w:history="1">
            <w:r w:rsidRPr="006B46CD">
              <w:rPr>
                <w:rStyle w:val="Lienhypertexte"/>
                <w:sz w:val="14"/>
                <w:szCs w:val="14"/>
              </w:rPr>
              <w:t>Complet à valeur aléatoire</w:t>
            </w:r>
            <w:r w:rsidRPr="006B46CD">
              <w:rPr>
                <w:webHidden/>
                <w:sz w:val="14"/>
                <w:szCs w:val="14"/>
              </w:rPr>
              <w:tab/>
            </w:r>
            <w:r w:rsidRPr="006B46CD">
              <w:rPr>
                <w:webHidden/>
                <w:sz w:val="14"/>
                <w:szCs w:val="14"/>
              </w:rPr>
              <w:fldChar w:fldCharType="begin"/>
            </w:r>
            <w:r w:rsidRPr="006B46CD">
              <w:rPr>
                <w:webHidden/>
                <w:sz w:val="14"/>
                <w:szCs w:val="14"/>
              </w:rPr>
              <w:instrText xml:space="preserve"> PAGEREF _Toc103972525 \h </w:instrText>
            </w:r>
            <w:r w:rsidRPr="006B46CD">
              <w:rPr>
                <w:webHidden/>
                <w:sz w:val="14"/>
                <w:szCs w:val="14"/>
              </w:rPr>
            </w:r>
            <w:r w:rsidRPr="006B46CD">
              <w:rPr>
                <w:webHidden/>
                <w:sz w:val="14"/>
                <w:szCs w:val="14"/>
              </w:rPr>
              <w:fldChar w:fldCharType="separate"/>
            </w:r>
            <w:r w:rsidR="0012478C">
              <w:rPr>
                <w:webHidden/>
                <w:sz w:val="14"/>
                <w:szCs w:val="14"/>
              </w:rPr>
              <w:t>4</w:t>
            </w:r>
            <w:r w:rsidRPr="006B46CD">
              <w:rPr>
                <w:webHidden/>
                <w:sz w:val="14"/>
                <w:szCs w:val="14"/>
              </w:rPr>
              <w:fldChar w:fldCharType="end"/>
            </w:r>
          </w:hyperlink>
        </w:p>
        <w:p w14:paraId="787B7EF6" w14:textId="2169C860" w:rsidR="006B46CD" w:rsidRPr="006B46CD" w:rsidRDefault="006B46CD" w:rsidP="006B46CD">
          <w:pPr>
            <w:pStyle w:val="TM2"/>
            <w:rPr>
              <w:rFonts w:asciiTheme="minorHAnsi" w:hAnsiTheme="minorHAnsi"/>
              <w:color w:val="auto"/>
              <w:spacing w:val="0"/>
              <w:lang w:eastAsia="fr-FR"/>
            </w:rPr>
          </w:pPr>
          <w:hyperlink w:anchor="_Toc103972526" w:history="1">
            <w:r w:rsidRPr="006B46CD">
              <w:rPr>
                <w:rStyle w:val="Lienhypertexte"/>
              </w:rPr>
              <w:t>Métrique</w:t>
            </w:r>
            <w:r w:rsidRPr="006B46CD">
              <w:rPr>
                <w:webHidden/>
              </w:rPr>
              <w:tab/>
            </w:r>
            <w:r w:rsidRPr="006B46CD">
              <w:rPr>
                <w:webHidden/>
              </w:rPr>
              <w:fldChar w:fldCharType="begin"/>
            </w:r>
            <w:r w:rsidRPr="006B46CD">
              <w:rPr>
                <w:webHidden/>
              </w:rPr>
              <w:instrText xml:space="preserve"> PAGEREF _Toc103972526 \h </w:instrText>
            </w:r>
            <w:r w:rsidRPr="006B46CD">
              <w:rPr>
                <w:webHidden/>
              </w:rPr>
            </w:r>
            <w:r w:rsidRPr="006B46CD">
              <w:rPr>
                <w:webHidden/>
              </w:rPr>
              <w:fldChar w:fldCharType="separate"/>
            </w:r>
            <w:r w:rsidR="0012478C">
              <w:rPr>
                <w:webHidden/>
              </w:rPr>
              <w:t>5</w:t>
            </w:r>
            <w:r w:rsidRPr="006B46CD">
              <w:rPr>
                <w:webHidden/>
              </w:rPr>
              <w:fldChar w:fldCharType="end"/>
            </w:r>
          </w:hyperlink>
        </w:p>
        <w:p w14:paraId="34C29D20" w14:textId="06053335" w:rsidR="006B46CD" w:rsidRPr="006B46CD" w:rsidRDefault="006B46CD" w:rsidP="006B46CD">
          <w:pPr>
            <w:pStyle w:val="TM2"/>
            <w:rPr>
              <w:rFonts w:asciiTheme="minorHAnsi" w:hAnsiTheme="minorHAnsi"/>
              <w:color w:val="auto"/>
              <w:spacing w:val="0"/>
              <w:lang w:eastAsia="fr-FR"/>
            </w:rPr>
          </w:pPr>
          <w:hyperlink w:anchor="_Toc103972527" w:history="1">
            <w:r w:rsidRPr="006B46CD">
              <w:rPr>
                <w:rStyle w:val="Lienhypertexte"/>
              </w:rPr>
              <w:t>Simple 1</w:t>
            </w:r>
            <w:r w:rsidRPr="006B46CD">
              <w:rPr>
                <w:webHidden/>
              </w:rPr>
              <w:tab/>
            </w:r>
            <w:r w:rsidRPr="006B46CD">
              <w:rPr>
                <w:webHidden/>
              </w:rPr>
              <w:fldChar w:fldCharType="begin"/>
            </w:r>
            <w:r w:rsidRPr="006B46CD">
              <w:rPr>
                <w:webHidden/>
              </w:rPr>
              <w:instrText xml:space="preserve"> PAGEREF _Toc103972527 \h </w:instrText>
            </w:r>
            <w:r w:rsidRPr="006B46CD">
              <w:rPr>
                <w:webHidden/>
              </w:rPr>
            </w:r>
            <w:r w:rsidRPr="006B46CD">
              <w:rPr>
                <w:webHidden/>
              </w:rPr>
              <w:fldChar w:fldCharType="separate"/>
            </w:r>
            <w:r w:rsidR="0012478C">
              <w:rPr>
                <w:webHidden/>
              </w:rPr>
              <w:t>5</w:t>
            </w:r>
            <w:r w:rsidRPr="006B46CD">
              <w:rPr>
                <w:webHidden/>
              </w:rPr>
              <w:fldChar w:fldCharType="end"/>
            </w:r>
          </w:hyperlink>
        </w:p>
        <w:p w14:paraId="2912B4E9" w14:textId="1FDEF50E" w:rsidR="006B46CD" w:rsidRPr="006B46CD" w:rsidRDefault="006B46CD" w:rsidP="006B46CD">
          <w:pPr>
            <w:pStyle w:val="TM2"/>
            <w:rPr>
              <w:rFonts w:asciiTheme="minorHAnsi" w:hAnsiTheme="minorHAnsi"/>
              <w:color w:val="auto"/>
              <w:spacing w:val="0"/>
              <w:lang w:eastAsia="fr-FR"/>
            </w:rPr>
          </w:pPr>
          <w:hyperlink w:anchor="_Toc103972528" w:history="1">
            <w:r w:rsidRPr="006B46CD">
              <w:rPr>
                <w:rStyle w:val="Lienhypertexte"/>
              </w:rPr>
              <w:t>Simple 2</w:t>
            </w:r>
            <w:r w:rsidRPr="006B46CD">
              <w:rPr>
                <w:webHidden/>
              </w:rPr>
              <w:tab/>
            </w:r>
            <w:r w:rsidRPr="006B46CD">
              <w:rPr>
                <w:webHidden/>
              </w:rPr>
              <w:fldChar w:fldCharType="begin"/>
            </w:r>
            <w:r w:rsidRPr="006B46CD">
              <w:rPr>
                <w:webHidden/>
              </w:rPr>
              <w:instrText xml:space="preserve"> PAGEREF _Toc103972528 \h </w:instrText>
            </w:r>
            <w:r w:rsidRPr="006B46CD">
              <w:rPr>
                <w:webHidden/>
              </w:rPr>
            </w:r>
            <w:r w:rsidRPr="006B46CD">
              <w:rPr>
                <w:webHidden/>
              </w:rPr>
              <w:fldChar w:fldCharType="separate"/>
            </w:r>
            <w:r w:rsidR="0012478C">
              <w:rPr>
                <w:webHidden/>
              </w:rPr>
              <w:t>5</w:t>
            </w:r>
            <w:r w:rsidRPr="006B46CD">
              <w:rPr>
                <w:webHidden/>
              </w:rPr>
              <w:fldChar w:fldCharType="end"/>
            </w:r>
          </w:hyperlink>
        </w:p>
        <w:p w14:paraId="4DB311C8" w14:textId="11BEF0B0" w:rsidR="006B46CD" w:rsidRPr="006B46CD" w:rsidRDefault="006B46CD" w:rsidP="006B46CD">
          <w:pPr>
            <w:pStyle w:val="TM2"/>
            <w:rPr>
              <w:rFonts w:asciiTheme="minorHAnsi" w:hAnsiTheme="minorHAnsi"/>
              <w:color w:val="auto"/>
              <w:spacing w:val="0"/>
              <w:lang w:eastAsia="fr-FR"/>
            </w:rPr>
          </w:pPr>
          <w:hyperlink w:anchor="_Toc103972529" w:history="1">
            <w:r w:rsidRPr="006B46CD">
              <w:rPr>
                <w:rStyle w:val="Lienhypertexte"/>
              </w:rPr>
              <w:t>Peigne</w:t>
            </w:r>
            <w:r w:rsidRPr="006B46CD">
              <w:rPr>
                <w:webHidden/>
              </w:rPr>
              <w:tab/>
            </w:r>
            <w:r w:rsidRPr="006B46CD">
              <w:rPr>
                <w:webHidden/>
              </w:rPr>
              <w:fldChar w:fldCharType="begin"/>
            </w:r>
            <w:r w:rsidRPr="006B46CD">
              <w:rPr>
                <w:webHidden/>
              </w:rPr>
              <w:instrText xml:space="preserve"> PAGEREF _Toc103972529 \h </w:instrText>
            </w:r>
            <w:r w:rsidRPr="006B46CD">
              <w:rPr>
                <w:webHidden/>
              </w:rPr>
            </w:r>
            <w:r w:rsidRPr="006B46CD">
              <w:rPr>
                <w:webHidden/>
              </w:rPr>
              <w:fldChar w:fldCharType="separate"/>
            </w:r>
            <w:r w:rsidR="0012478C">
              <w:rPr>
                <w:webHidden/>
              </w:rPr>
              <w:t>5</w:t>
            </w:r>
            <w:r w:rsidRPr="006B46CD">
              <w:rPr>
                <w:webHidden/>
              </w:rPr>
              <w:fldChar w:fldCharType="end"/>
            </w:r>
          </w:hyperlink>
        </w:p>
        <w:p w14:paraId="69BDF5E7" w14:textId="3E48E801" w:rsidR="006B46CD" w:rsidRPr="006B46CD" w:rsidRDefault="006B46CD" w:rsidP="006B46CD">
          <w:pPr>
            <w:pStyle w:val="TM2"/>
            <w:rPr>
              <w:rFonts w:asciiTheme="minorHAnsi" w:hAnsiTheme="minorHAnsi"/>
              <w:color w:val="auto"/>
              <w:spacing w:val="0"/>
              <w:lang w:eastAsia="fr-FR"/>
            </w:rPr>
          </w:pPr>
          <w:hyperlink w:anchor="_Toc103972530" w:history="1">
            <w:r w:rsidRPr="006B46CD">
              <w:rPr>
                <w:rStyle w:val="Lienhypertexte"/>
              </w:rPr>
              <w:t>Tribu</w:t>
            </w:r>
            <w:r w:rsidRPr="006B46CD">
              <w:rPr>
                <w:webHidden/>
              </w:rPr>
              <w:tab/>
            </w:r>
            <w:r w:rsidRPr="006B46CD">
              <w:rPr>
                <w:webHidden/>
              </w:rPr>
              <w:fldChar w:fldCharType="begin"/>
            </w:r>
            <w:r w:rsidRPr="006B46CD">
              <w:rPr>
                <w:webHidden/>
              </w:rPr>
              <w:instrText xml:space="preserve"> PAGEREF _Toc103972530 \h </w:instrText>
            </w:r>
            <w:r w:rsidRPr="006B46CD">
              <w:rPr>
                <w:webHidden/>
              </w:rPr>
            </w:r>
            <w:r w:rsidRPr="006B46CD">
              <w:rPr>
                <w:webHidden/>
              </w:rPr>
              <w:fldChar w:fldCharType="separate"/>
            </w:r>
            <w:r w:rsidR="0012478C">
              <w:rPr>
                <w:webHidden/>
              </w:rPr>
              <w:t>5</w:t>
            </w:r>
            <w:r w:rsidRPr="006B46CD">
              <w:rPr>
                <w:webHidden/>
              </w:rPr>
              <w:fldChar w:fldCharType="end"/>
            </w:r>
          </w:hyperlink>
        </w:p>
        <w:p w14:paraId="378F8D5D" w14:textId="2E0093D3" w:rsidR="006B46CD" w:rsidRPr="006B46CD" w:rsidRDefault="006B46CD" w:rsidP="006B46CD">
          <w:pPr>
            <w:pStyle w:val="TM2"/>
            <w:rPr>
              <w:rFonts w:asciiTheme="minorHAnsi" w:hAnsiTheme="minorHAnsi"/>
              <w:color w:val="auto"/>
              <w:spacing w:val="0"/>
              <w:lang w:eastAsia="fr-FR"/>
            </w:rPr>
          </w:pPr>
          <w:hyperlink w:anchor="_Toc103972531" w:history="1">
            <w:r w:rsidRPr="006B46CD">
              <w:rPr>
                <w:rStyle w:val="Lienhypertexte"/>
              </w:rPr>
              <w:t>Edouard</w:t>
            </w:r>
            <w:r w:rsidRPr="006B46CD">
              <w:rPr>
                <w:webHidden/>
              </w:rPr>
              <w:tab/>
            </w:r>
            <w:r w:rsidRPr="006B46CD">
              <w:rPr>
                <w:webHidden/>
              </w:rPr>
              <w:fldChar w:fldCharType="begin"/>
            </w:r>
            <w:r w:rsidRPr="006B46CD">
              <w:rPr>
                <w:webHidden/>
              </w:rPr>
              <w:instrText xml:space="preserve"> PAGEREF _Toc103972531 \h </w:instrText>
            </w:r>
            <w:r w:rsidRPr="006B46CD">
              <w:rPr>
                <w:webHidden/>
              </w:rPr>
            </w:r>
            <w:r w:rsidRPr="006B46CD">
              <w:rPr>
                <w:webHidden/>
              </w:rPr>
              <w:fldChar w:fldCharType="separate"/>
            </w:r>
            <w:r w:rsidR="0012478C">
              <w:rPr>
                <w:webHidden/>
              </w:rPr>
              <w:t>5</w:t>
            </w:r>
            <w:r w:rsidRPr="006B46CD">
              <w:rPr>
                <w:webHidden/>
              </w:rPr>
              <w:fldChar w:fldCharType="end"/>
            </w:r>
          </w:hyperlink>
        </w:p>
        <w:p w14:paraId="192EF896" w14:textId="4A234CB0" w:rsidR="006B46CD" w:rsidRPr="006B46CD" w:rsidRDefault="006B46CD" w:rsidP="006B46CD">
          <w:pPr>
            <w:pStyle w:val="TM2"/>
            <w:rPr>
              <w:rFonts w:asciiTheme="minorHAnsi" w:hAnsiTheme="minorHAnsi"/>
              <w:color w:val="auto"/>
              <w:spacing w:val="0"/>
              <w:lang w:eastAsia="fr-FR"/>
            </w:rPr>
          </w:pPr>
          <w:hyperlink w:anchor="_Toc103972532" w:history="1">
            <w:r w:rsidRPr="006B46CD">
              <w:rPr>
                <w:rStyle w:val="Lienhypertexte"/>
              </w:rPr>
              <w:t>Petersen</w:t>
            </w:r>
            <w:r w:rsidRPr="006B46CD">
              <w:rPr>
                <w:webHidden/>
              </w:rPr>
              <w:tab/>
            </w:r>
            <w:r w:rsidRPr="006B46CD">
              <w:rPr>
                <w:webHidden/>
              </w:rPr>
              <w:fldChar w:fldCharType="begin"/>
            </w:r>
            <w:r w:rsidRPr="006B46CD">
              <w:rPr>
                <w:webHidden/>
              </w:rPr>
              <w:instrText xml:space="preserve"> PAGEREF _Toc103972532 \h </w:instrText>
            </w:r>
            <w:r w:rsidRPr="006B46CD">
              <w:rPr>
                <w:webHidden/>
              </w:rPr>
            </w:r>
            <w:r w:rsidRPr="006B46CD">
              <w:rPr>
                <w:webHidden/>
              </w:rPr>
              <w:fldChar w:fldCharType="separate"/>
            </w:r>
            <w:r w:rsidR="0012478C">
              <w:rPr>
                <w:webHidden/>
              </w:rPr>
              <w:t>5</w:t>
            </w:r>
            <w:r w:rsidRPr="006B46CD">
              <w:rPr>
                <w:webHidden/>
              </w:rPr>
              <w:fldChar w:fldCharType="end"/>
            </w:r>
          </w:hyperlink>
        </w:p>
        <w:p w14:paraId="3A035721" w14:textId="465F262F" w:rsidR="006B46CD" w:rsidRPr="006B46CD" w:rsidRDefault="006B46CD" w:rsidP="006B46CD">
          <w:pPr>
            <w:pStyle w:val="TM2"/>
            <w:rPr>
              <w:rFonts w:asciiTheme="minorHAnsi" w:hAnsiTheme="minorHAnsi"/>
              <w:color w:val="auto"/>
              <w:spacing w:val="0"/>
              <w:lang w:eastAsia="fr-FR"/>
            </w:rPr>
          </w:pPr>
          <w:hyperlink w:anchor="_Toc103972533" w:history="1">
            <w:r w:rsidRPr="006B46CD">
              <w:rPr>
                <w:rStyle w:val="Lienhypertexte"/>
              </w:rPr>
              <w:t>KittelL</w:t>
            </w:r>
            <w:r w:rsidRPr="006B46CD">
              <w:rPr>
                <w:webHidden/>
              </w:rPr>
              <w:tab/>
            </w:r>
            <w:r w:rsidRPr="006B46CD">
              <w:rPr>
                <w:webHidden/>
              </w:rPr>
              <w:fldChar w:fldCharType="begin"/>
            </w:r>
            <w:r w:rsidRPr="006B46CD">
              <w:rPr>
                <w:webHidden/>
              </w:rPr>
              <w:instrText xml:space="preserve"> PAGEREF _Toc103972533 \h </w:instrText>
            </w:r>
            <w:r w:rsidRPr="006B46CD">
              <w:rPr>
                <w:webHidden/>
              </w:rPr>
            </w:r>
            <w:r w:rsidRPr="006B46CD">
              <w:rPr>
                <w:webHidden/>
              </w:rPr>
              <w:fldChar w:fldCharType="separate"/>
            </w:r>
            <w:r w:rsidR="0012478C">
              <w:rPr>
                <w:webHidden/>
              </w:rPr>
              <w:t>5</w:t>
            </w:r>
            <w:r w:rsidRPr="006B46CD">
              <w:rPr>
                <w:webHidden/>
              </w:rPr>
              <w:fldChar w:fldCharType="end"/>
            </w:r>
          </w:hyperlink>
        </w:p>
        <w:p w14:paraId="2D324F27" w14:textId="417170BF" w:rsidR="006B46CD" w:rsidRPr="006B46CD" w:rsidRDefault="006B46CD" w:rsidP="006B46CD">
          <w:pPr>
            <w:pStyle w:val="TM1"/>
            <w:rPr>
              <w:rFonts w:asciiTheme="minorHAnsi" w:hAnsiTheme="minorHAnsi"/>
              <w:color w:val="auto"/>
              <w:spacing w:val="0"/>
              <w:lang w:eastAsia="fr-FR"/>
            </w:rPr>
          </w:pPr>
          <w:hyperlink w:anchor="_Toc103972534" w:history="1">
            <w:r w:rsidRPr="006B46CD">
              <w:rPr>
                <w:rStyle w:val="Lienhypertexte"/>
              </w:rPr>
              <w:t>III.</w:t>
            </w:r>
            <w:r w:rsidRPr="006B46CD">
              <w:rPr>
                <w:rFonts w:asciiTheme="minorHAnsi" w:hAnsiTheme="minorHAnsi"/>
                <w:color w:val="auto"/>
                <w:spacing w:val="0"/>
                <w:lang w:eastAsia="fr-FR"/>
              </w:rPr>
              <w:tab/>
            </w:r>
            <w:r w:rsidRPr="006B46CD">
              <w:rPr>
                <w:rStyle w:val="Lienhypertexte"/>
              </w:rPr>
              <w:t>Comparaisons</w:t>
            </w:r>
            <w:r w:rsidRPr="006B46CD">
              <w:rPr>
                <w:webHidden/>
              </w:rPr>
              <w:tab/>
            </w:r>
            <w:r w:rsidRPr="006B46CD">
              <w:rPr>
                <w:webHidden/>
              </w:rPr>
              <w:fldChar w:fldCharType="begin"/>
            </w:r>
            <w:r w:rsidRPr="006B46CD">
              <w:rPr>
                <w:webHidden/>
              </w:rPr>
              <w:instrText xml:space="preserve"> PAGEREF _Toc103972534 \h </w:instrText>
            </w:r>
            <w:r w:rsidRPr="006B46CD">
              <w:rPr>
                <w:webHidden/>
              </w:rPr>
            </w:r>
            <w:r w:rsidRPr="006B46CD">
              <w:rPr>
                <w:webHidden/>
              </w:rPr>
              <w:fldChar w:fldCharType="separate"/>
            </w:r>
            <w:r w:rsidR="0012478C">
              <w:rPr>
                <w:webHidden/>
              </w:rPr>
              <w:t>6</w:t>
            </w:r>
            <w:r w:rsidRPr="006B46CD">
              <w:rPr>
                <w:webHidden/>
              </w:rPr>
              <w:fldChar w:fldCharType="end"/>
            </w:r>
          </w:hyperlink>
        </w:p>
        <w:p w14:paraId="7E134D8D" w14:textId="51A135F8" w:rsidR="006B46CD" w:rsidRPr="006B46CD" w:rsidRDefault="006B46CD" w:rsidP="006B46CD">
          <w:pPr>
            <w:pStyle w:val="TM2"/>
            <w:rPr>
              <w:rFonts w:asciiTheme="minorHAnsi" w:hAnsiTheme="minorHAnsi"/>
              <w:color w:val="auto"/>
              <w:spacing w:val="0"/>
              <w:lang w:eastAsia="fr-FR"/>
            </w:rPr>
          </w:pPr>
          <w:hyperlink w:anchor="_Toc103972535" w:history="1">
            <w:r w:rsidRPr="006B46CD">
              <w:rPr>
                <w:rStyle w:val="Lienhypertexte"/>
              </w:rPr>
              <w:t>Graphe biparti</w:t>
            </w:r>
            <w:r w:rsidRPr="006B46CD">
              <w:rPr>
                <w:webHidden/>
              </w:rPr>
              <w:tab/>
            </w:r>
            <w:r w:rsidRPr="006B46CD">
              <w:rPr>
                <w:webHidden/>
              </w:rPr>
              <w:fldChar w:fldCharType="begin"/>
            </w:r>
            <w:r w:rsidRPr="006B46CD">
              <w:rPr>
                <w:webHidden/>
              </w:rPr>
              <w:instrText xml:space="preserve"> PAGEREF _Toc103972535 \h </w:instrText>
            </w:r>
            <w:r w:rsidRPr="006B46CD">
              <w:rPr>
                <w:webHidden/>
              </w:rPr>
            </w:r>
            <w:r w:rsidRPr="006B46CD">
              <w:rPr>
                <w:webHidden/>
              </w:rPr>
              <w:fldChar w:fldCharType="separate"/>
            </w:r>
            <w:r w:rsidR="0012478C">
              <w:rPr>
                <w:webHidden/>
              </w:rPr>
              <w:t>6</w:t>
            </w:r>
            <w:r w:rsidRPr="006B46CD">
              <w:rPr>
                <w:webHidden/>
              </w:rPr>
              <w:fldChar w:fldCharType="end"/>
            </w:r>
          </w:hyperlink>
        </w:p>
        <w:p w14:paraId="459317E1" w14:textId="0E61E36F" w:rsidR="006B46CD" w:rsidRPr="006B46CD" w:rsidRDefault="006B46CD" w:rsidP="006B46CD">
          <w:pPr>
            <w:pStyle w:val="TM2"/>
            <w:rPr>
              <w:rFonts w:asciiTheme="minorHAnsi" w:hAnsiTheme="minorHAnsi"/>
              <w:color w:val="auto"/>
              <w:spacing w:val="0"/>
              <w:lang w:eastAsia="fr-FR"/>
            </w:rPr>
          </w:pPr>
          <w:hyperlink w:anchor="_Toc103972536" w:history="1">
            <w:r w:rsidRPr="006B46CD">
              <w:rPr>
                <w:rStyle w:val="Lienhypertexte"/>
              </w:rPr>
              <w:t>graphe biparti complet</w:t>
            </w:r>
            <w:r w:rsidRPr="006B46CD">
              <w:rPr>
                <w:webHidden/>
              </w:rPr>
              <w:tab/>
            </w:r>
            <w:r w:rsidRPr="006B46CD">
              <w:rPr>
                <w:webHidden/>
              </w:rPr>
              <w:fldChar w:fldCharType="begin"/>
            </w:r>
            <w:r w:rsidRPr="006B46CD">
              <w:rPr>
                <w:webHidden/>
              </w:rPr>
              <w:instrText xml:space="preserve"> PAGEREF _Toc103972536 \h </w:instrText>
            </w:r>
            <w:r w:rsidRPr="006B46CD">
              <w:rPr>
                <w:webHidden/>
              </w:rPr>
            </w:r>
            <w:r w:rsidRPr="006B46CD">
              <w:rPr>
                <w:webHidden/>
              </w:rPr>
              <w:fldChar w:fldCharType="separate"/>
            </w:r>
            <w:r w:rsidR="0012478C">
              <w:rPr>
                <w:webHidden/>
              </w:rPr>
              <w:t>6</w:t>
            </w:r>
            <w:r w:rsidRPr="006B46CD">
              <w:rPr>
                <w:webHidden/>
              </w:rPr>
              <w:fldChar w:fldCharType="end"/>
            </w:r>
          </w:hyperlink>
        </w:p>
        <w:p w14:paraId="3707DDBE" w14:textId="3A56F7FE" w:rsidR="006B46CD" w:rsidRPr="006B46CD" w:rsidRDefault="006B46CD" w:rsidP="006B46CD">
          <w:pPr>
            <w:pStyle w:val="TM2"/>
            <w:rPr>
              <w:rFonts w:asciiTheme="minorHAnsi" w:hAnsiTheme="minorHAnsi"/>
              <w:color w:val="auto"/>
              <w:spacing w:val="0"/>
              <w:lang w:eastAsia="fr-FR"/>
            </w:rPr>
          </w:pPr>
          <w:hyperlink w:anchor="_Toc103972537" w:history="1">
            <w:r w:rsidRPr="006B46CD">
              <w:rPr>
                <w:rStyle w:val="Lienhypertexte"/>
              </w:rPr>
              <w:t>Graphe biparti complet à distances aléatoires</w:t>
            </w:r>
            <w:r w:rsidRPr="006B46CD">
              <w:rPr>
                <w:webHidden/>
              </w:rPr>
              <w:tab/>
            </w:r>
            <w:r w:rsidRPr="006B46CD">
              <w:rPr>
                <w:webHidden/>
              </w:rPr>
              <w:fldChar w:fldCharType="begin"/>
            </w:r>
            <w:r w:rsidRPr="006B46CD">
              <w:rPr>
                <w:webHidden/>
              </w:rPr>
              <w:instrText xml:space="preserve"> PAGEREF _Toc103972537 \h </w:instrText>
            </w:r>
            <w:r w:rsidRPr="006B46CD">
              <w:rPr>
                <w:webHidden/>
              </w:rPr>
            </w:r>
            <w:r w:rsidRPr="006B46CD">
              <w:rPr>
                <w:webHidden/>
              </w:rPr>
              <w:fldChar w:fldCharType="separate"/>
            </w:r>
            <w:r w:rsidR="0012478C">
              <w:rPr>
                <w:webHidden/>
              </w:rPr>
              <w:t>6</w:t>
            </w:r>
            <w:r w:rsidRPr="006B46CD">
              <w:rPr>
                <w:webHidden/>
              </w:rPr>
              <w:fldChar w:fldCharType="end"/>
            </w:r>
          </w:hyperlink>
        </w:p>
        <w:p w14:paraId="43D2950B" w14:textId="55DB279F" w:rsidR="006B46CD" w:rsidRPr="006B46CD" w:rsidRDefault="006B46CD" w:rsidP="006B46CD">
          <w:pPr>
            <w:pStyle w:val="TM2"/>
            <w:rPr>
              <w:rFonts w:asciiTheme="minorHAnsi" w:hAnsiTheme="minorHAnsi"/>
              <w:color w:val="auto"/>
              <w:spacing w:val="0"/>
              <w:lang w:eastAsia="fr-FR"/>
            </w:rPr>
          </w:pPr>
          <w:hyperlink w:anchor="_Toc103972538" w:history="1">
            <w:r w:rsidRPr="006B46CD">
              <w:rPr>
                <w:rStyle w:val="Lienhypertexte"/>
              </w:rPr>
              <w:t>graphe Métrique</w:t>
            </w:r>
            <w:r w:rsidRPr="006B46CD">
              <w:rPr>
                <w:webHidden/>
              </w:rPr>
              <w:tab/>
            </w:r>
            <w:r w:rsidRPr="006B46CD">
              <w:rPr>
                <w:webHidden/>
              </w:rPr>
              <w:fldChar w:fldCharType="begin"/>
            </w:r>
            <w:r w:rsidRPr="006B46CD">
              <w:rPr>
                <w:webHidden/>
              </w:rPr>
              <w:instrText xml:space="preserve"> PAGEREF _Toc103972538 \h </w:instrText>
            </w:r>
            <w:r w:rsidRPr="006B46CD">
              <w:rPr>
                <w:webHidden/>
              </w:rPr>
            </w:r>
            <w:r w:rsidRPr="006B46CD">
              <w:rPr>
                <w:webHidden/>
              </w:rPr>
              <w:fldChar w:fldCharType="separate"/>
            </w:r>
            <w:r w:rsidR="0012478C">
              <w:rPr>
                <w:webHidden/>
              </w:rPr>
              <w:t>6</w:t>
            </w:r>
            <w:r w:rsidRPr="006B46CD">
              <w:rPr>
                <w:webHidden/>
              </w:rPr>
              <w:fldChar w:fldCharType="end"/>
            </w:r>
          </w:hyperlink>
        </w:p>
        <w:p w14:paraId="00ACAABB" w14:textId="38BC09B4" w:rsidR="006B46CD" w:rsidRPr="006B46CD" w:rsidRDefault="006B46CD" w:rsidP="006B46CD">
          <w:pPr>
            <w:pStyle w:val="TM2"/>
            <w:rPr>
              <w:rFonts w:asciiTheme="minorHAnsi" w:hAnsiTheme="minorHAnsi"/>
              <w:color w:val="auto"/>
              <w:spacing w:val="0"/>
              <w:lang w:eastAsia="fr-FR"/>
            </w:rPr>
          </w:pPr>
          <w:hyperlink w:anchor="_Toc103972539" w:history="1">
            <w:r w:rsidRPr="006B46CD">
              <w:rPr>
                <w:rStyle w:val="Lienhypertexte"/>
              </w:rPr>
              <w:t>graphe simple 1</w:t>
            </w:r>
            <w:r w:rsidRPr="006B46CD">
              <w:rPr>
                <w:webHidden/>
              </w:rPr>
              <w:tab/>
            </w:r>
            <w:r w:rsidRPr="006B46CD">
              <w:rPr>
                <w:webHidden/>
              </w:rPr>
              <w:fldChar w:fldCharType="begin"/>
            </w:r>
            <w:r w:rsidRPr="006B46CD">
              <w:rPr>
                <w:webHidden/>
              </w:rPr>
              <w:instrText xml:space="preserve"> PAGEREF _Toc103972539 \h </w:instrText>
            </w:r>
            <w:r w:rsidRPr="006B46CD">
              <w:rPr>
                <w:webHidden/>
              </w:rPr>
            </w:r>
            <w:r w:rsidRPr="006B46CD">
              <w:rPr>
                <w:webHidden/>
              </w:rPr>
              <w:fldChar w:fldCharType="separate"/>
            </w:r>
            <w:r w:rsidR="0012478C">
              <w:rPr>
                <w:webHidden/>
              </w:rPr>
              <w:t>7</w:t>
            </w:r>
            <w:r w:rsidRPr="006B46CD">
              <w:rPr>
                <w:webHidden/>
              </w:rPr>
              <w:fldChar w:fldCharType="end"/>
            </w:r>
          </w:hyperlink>
        </w:p>
        <w:p w14:paraId="7B1E7257" w14:textId="73F705D5" w:rsidR="006B46CD" w:rsidRPr="006B46CD" w:rsidRDefault="006B46CD" w:rsidP="006B46CD">
          <w:pPr>
            <w:pStyle w:val="TM2"/>
            <w:rPr>
              <w:rFonts w:asciiTheme="minorHAnsi" w:hAnsiTheme="minorHAnsi"/>
              <w:color w:val="auto"/>
              <w:spacing w:val="0"/>
              <w:lang w:eastAsia="fr-FR"/>
            </w:rPr>
          </w:pPr>
          <w:hyperlink w:anchor="_Toc103972540" w:history="1">
            <w:r w:rsidRPr="006B46CD">
              <w:rPr>
                <w:rStyle w:val="Lienhypertexte"/>
              </w:rPr>
              <w:t>graphe simple 2</w:t>
            </w:r>
            <w:r w:rsidRPr="006B46CD">
              <w:rPr>
                <w:webHidden/>
              </w:rPr>
              <w:tab/>
            </w:r>
            <w:r w:rsidRPr="006B46CD">
              <w:rPr>
                <w:webHidden/>
              </w:rPr>
              <w:fldChar w:fldCharType="begin"/>
            </w:r>
            <w:r w:rsidRPr="006B46CD">
              <w:rPr>
                <w:webHidden/>
              </w:rPr>
              <w:instrText xml:space="preserve"> PAGEREF _Toc103972540 \h </w:instrText>
            </w:r>
            <w:r w:rsidRPr="006B46CD">
              <w:rPr>
                <w:webHidden/>
              </w:rPr>
            </w:r>
            <w:r w:rsidRPr="006B46CD">
              <w:rPr>
                <w:webHidden/>
              </w:rPr>
              <w:fldChar w:fldCharType="separate"/>
            </w:r>
            <w:r w:rsidR="0012478C">
              <w:rPr>
                <w:webHidden/>
              </w:rPr>
              <w:t>7</w:t>
            </w:r>
            <w:r w:rsidRPr="006B46CD">
              <w:rPr>
                <w:webHidden/>
              </w:rPr>
              <w:fldChar w:fldCharType="end"/>
            </w:r>
          </w:hyperlink>
        </w:p>
        <w:p w14:paraId="5A156C77" w14:textId="4914D33E" w:rsidR="006B46CD" w:rsidRPr="006B46CD" w:rsidRDefault="006B46CD" w:rsidP="006B46CD">
          <w:pPr>
            <w:pStyle w:val="TM2"/>
            <w:rPr>
              <w:rFonts w:asciiTheme="minorHAnsi" w:hAnsiTheme="minorHAnsi"/>
              <w:color w:val="auto"/>
              <w:spacing w:val="0"/>
              <w:lang w:eastAsia="fr-FR"/>
            </w:rPr>
          </w:pPr>
          <w:hyperlink w:anchor="_Toc103972541" w:history="1">
            <w:r w:rsidRPr="006B46CD">
              <w:rPr>
                <w:rStyle w:val="Lienhypertexte"/>
              </w:rPr>
              <w:t>graphe en peigne</w:t>
            </w:r>
            <w:r w:rsidRPr="006B46CD">
              <w:rPr>
                <w:webHidden/>
              </w:rPr>
              <w:tab/>
            </w:r>
            <w:r w:rsidRPr="006B46CD">
              <w:rPr>
                <w:webHidden/>
              </w:rPr>
              <w:fldChar w:fldCharType="begin"/>
            </w:r>
            <w:r w:rsidRPr="006B46CD">
              <w:rPr>
                <w:webHidden/>
              </w:rPr>
              <w:instrText xml:space="preserve"> PAGEREF _Toc103972541 \h </w:instrText>
            </w:r>
            <w:r w:rsidRPr="006B46CD">
              <w:rPr>
                <w:webHidden/>
              </w:rPr>
            </w:r>
            <w:r w:rsidRPr="006B46CD">
              <w:rPr>
                <w:webHidden/>
              </w:rPr>
              <w:fldChar w:fldCharType="separate"/>
            </w:r>
            <w:r w:rsidR="0012478C">
              <w:rPr>
                <w:webHidden/>
              </w:rPr>
              <w:t>7</w:t>
            </w:r>
            <w:r w:rsidRPr="006B46CD">
              <w:rPr>
                <w:webHidden/>
              </w:rPr>
              <w:fldChar w:fldCharType="end"/>
            </w:r>
          </w:hyperlink>
        </w:p>
        <w:p w14:paraId="02EEF62A" w14:textId="68F4E816" w:rsidR="006B46CD" w:rsidRPr="006B46CD" w:rsidRDefault="006B46CD" w:rsidP="006B46CD">
          <w:pPr>
            <w:pStyle w:val="TM2"/>
            <w:rPr>
              <w:rFonts w:asciiTheme="minorHAnsi" w:hAnsiTheme="minorHAnsi"/>
              <w:color w:val="auto"/>
              <w:spacing w:val="0"/>
              <w:lang w:eastAsia="fr-FR"/>
            </w:rPr>
          </w:pPr>
          <w:hyperlink w:anchor="_Toc103972542" w:history="1">
            <w:r w:rsidRPr="006B46CD">
              <w:rPr>
                <w:rStyle w:val="Lienhypertexte"/>
              </w:rPr>
              <w:t>graphe tribu</w:t>
            </w:r>
            <w:r w:rsidRPr="006B46CD">
              <w:rPr>
                <w:webHidden/>
              </w:rPr>
              <w:tab/>
            </w:r>
            <w:r w:rsidRPr="006B46CD">
              <w:rPr>
                <w:webHidden/>
              </w:rPr>
              <w:fldChar w:fldCharType="begin"/>
            </w:r>
            <w:r w:rsidRPr="006B46CD">
              <w:rPr>
                <w:webHidden/>
              </w:rPr>
              <w:instrText xml:space="preserve"> PAGEREF _Toc103972542 \h </w:instrText>
            </w:r>
            <w:r w:rsidRPr="006B46CD">
              <w:rPr>
                <w:webHidden/>
              </w:rPr>
            </w:r>
            <w:r w:rsidRPr="006B46CD">
              <w:rPr>
                <w:webHidden/>
              </w:rPr>
              <w:fldChar w:fldCharType="separate"/>
            </w:r>
            <w:r w:rsidR="0012478C">
              <w:rPr>
                <w:webHidden/>
              </w:rPr>
              <w:t>7</w:t>
            </w:r>
            <w:r w:rsidRPr="006B46CD">
              <w:rPr>
                <w:webHidden/>
              </w:rPr>
              <w:fldChar w:fldCharType="end"/>
            </w:r>
          </w:hyperlink>
        </w:p>
        <w:p w14:paraId="24665013" w14:textId="26FA6075" w:rsidR="006B46CD" w:rsidRPr="006B46CD" w:rsidRDefault="006B46CD" w:rsidP="006B46CD">
          <w:pPr>
            <w:pStyle w:val="TM2"/>
            <w:rPr>
              <w:rFonts w:asciiTheme="minorHAnsi" w:hAnsiTheme="minorHAnsi"/>
              <w:color w:val="auto"/>
              <w:spacing w:val="0"/>
              <w:lang w:eastAsia="fr-FR"/>
            </w:rPr>
          </w:pPr>
          <w:hyperlink w:anchor="_Toc103972543" w:history="1">
            <w:r w:rsidRPr="006B46CD">
              <w:rPr>
                <w:rStyle w:val="Lienhypertexte"/>
              </w:rPr>
              <w:t>Graphe edouard</w:t>
            </w:r>
            <w:r w:rsidRPr="006B46CD">
              <w:rPr>
                <w:webHidden/>
              </w:rPr>
              <w:tab/>
            </w:r>
            <w:r w:rsidRPr="006B46CD">
              <w:rPr>
                <w:webHidden/>
              </w:rPr>
              <w:fldChar w:fldCharType="begin"/>
            </w:r>
            <w:r w:rsidRPr="006B46CD">
              <w:rPr>
                <w:webHidden/>
              </w:rPr>
              <w:instrText xml:space="preserve"> PAGEREF _Toc103972543 \h </w:instrText>
            </w:r>
            <w:r w:rsidRPr="006B46CD">
              <w:rPr>
                <w:webHidden/>
              </w:rPr>
            </w:r>
            <w:r w:rsidRPr="006B46CD">
              <w:rPr>
                <w:webHidden/>
              </w:rPr>
              <w:fldChar w:fldCharType="separate"/>
            </w:r>
            <w:r w:rsidR="0012478C">
              <w:rPr>
                <w:webHidden/>
              </w:rPr>
              <w:t>7</w:t>
            </w:r>
            <w:r w:rsidRPr="006B46CD">
              <w:rPr>
                <w:webHidden/>
              </w:rPr>
              <w:fldChar w:fldCharType="end"/>
            </w:r>
          </w:hyperlink>
        </w:p>
        <w:p w14:paraId="041A9FD5" w14:textId="05AD1AA0" w:rsidR="006B46CD" w:rsidRPr="006B46CD" w:rsidRDefault="006B46CD" w:rsidP="006B46CD">
          <w:pPr>
            <w:pStyle w:val="TM2"/>
            <w:rPr>
              <w:rFonts w:asciiTheme="minorHAnsi" w:hAnsiTheme="minorHAnsi"/>
              <w:color w:val="auto"/>
              <w:spacing w:val="0"/>
              <w:lang w:eastAsia="fr-FR"/>
            </w:rPr>
          </w:pPr>
          <w:hyperlink w:anchor="_Toc103972544" w:history="1">
            <w:r w:rsidRPr="006B46CD">
              <w:rPr>
                <w:rStyle w:val="Lienhypertexte"/>
              </w:rPr>
              <w:t>graphe de petersen</w:t>
            </w:r>
            <w:r w:rsidRPr="006B46CD">
              <w:rPr>
                <w:webHidden/>
              </w:rPr>
              <w:tab/>
            </w:r>
            <w:r w:rsidRPr="006B46CD">
              <w:rPr>
                <w:webHidden/>
              </w:rPr>
              <w:fldChar w:fldCharType="begin"/>
            </w:r>
            <w:r w:rsidRPr="006B46CD">
              <w:rPr>
                <w:webHidden/>
              </w:rPr>
              <w:instrText xml:space="preserve"> PAGEREF _Toc103972544 \h </w:instrText>
            </w:r>
            <w:r w:rsidRPr="006B46CD">
              <w:rPr>
                <w:webHidden/>
              </w:rPr>
            </w:r>
            <w:r w:rsidRPr="006B46CD">
              <w:rPr>
                <w:webHidden/>
              </w:rPr>
              <w:fldChar w:fldCharType="separate"/>
            </w:r>
            <w:r w:rsidR="0012478C">
              <w:rPr>
                <w:webHidden/>
              </w:rPr>
              <w:t>7</w:t>
            </w:r>
            <w:r w:rsidRPr="006B46CD">
              <w:rPr>
                <w:webHidden/>
              </w:rPr>
              <w:fldChar w:fldCharType="end"/>
            </w:r>
          </w:hyperlink>
        </w:p>
        <w:p w14:paraId="0C7257F8" w14:textId="12009472" w:rsidR="006B46CD" w:rsidRPr="006B46CD" w:rsidRDefault="006B46CD" w:rsidP="006B46CD">
          <w:pPr>
            <w:pStyle w:val="TM2"/>
            <w:rPr>
              <w:rFonts w:asciiTheme="minorHAnsi" w:hAnsiTheme="minorHAnsi"/>
              <w:color w:val="auto"/>
              <w:spacing w:val="0"/>
              <w:lang w:eastAsia="fr-FR"/>
            </w:rPr>
          </w:pPr>
          <w:hyperlink w:anchor="_Toc103972545" w:history="1">
            <w:r w:rsidRPr="006B46CD">
              <w:rPr>
                <w:rStyle w:val="Lienhypertexte"/>
              </w:rPr>
              <w:t>graphe de kittell</w:t>
            </w:r>
            <w:r w:rsidRPr="006B46CD">
              <w:rPr>
                <w:webHidden/>
              </w:rPr>
              <w:tab/>
            </w:r>
            <w:r w:rsidRPr="006B46CD">
              <w:rPr>
                <w:webHidden/>
              </w:rPr>
              <w:fldChar w:fldCharType="begin"/>
            </w:r>
            <w:r w:rsidRPr="006B46CD">
              <w:rPr>
                <w:webHidden/>
              </w:rPr>
              <w:instrText xml:space="preserve"> PAGEREF _Toc103972545 \h </w:instrText>
            </w:r>
            <w:r w:rsidRPr="006B46CD">
              <w:rPr>
                <w:webHidden/>
              </w:rPr>
            </w:r>
            <w:r w:rsidRPr="006B46CD">
              <w:rPr>
                <w:webHidden/>
              </w:rPr>
              <w:fldChar w:fldCharType="separate"/>
            </w:r>
            <w:r w:rsidR="0012478C">
              <w:rPr>
                <w:webHidden/>
              </w:rPr>
              <w:t>7</w:t>
            </w:r>
            <w:r w:rsidRPr="006B46CD">
              <w:rPr>
                <w:webHidden/>
              </w:rPr>
              <w:fldChar w:fldCharType="end"/>
            </w:r>
          </w:hyperlink>
        </w:p>
        <w:p w14:paraId="70A59A49" w14:textId="19A5714E" w:rsidR="000C1EE4" w:rsidRDefault="006B46CD">
          <w:r w:rsidRPr="006B46CD">
            <w:rPr>
              <w:sz w:val="18"/>
              <w:szCs w:val="18"/>
            </w:rPr>
            <w:fldChar w:fldCharType="end"/>
          </w:r>
        </w:p>
      </w:sdtContent>
    </w:sdt>
    <w:p w14:paraId="44F18F11" w14:textId="592EB83C" w:rsidR="00D438DE" w:rsidRPr="00D438DE" w:rsidRDefault="00D438DE" w:rsidP="0098021E">
      <w:pPr>
        <w:pStyle w:val="Titre1"/>
      </w:pPr>
      <w:bookmarkStart w:id="0" w:name="_Toc103972511"/>
      <w:r>
        <w:lastRenderedPageBreak/>
        <w:t>Heuristiques</w:t>
      </w:r>
      <w:bookmarkEnd w:id="0"/>
    </w:p>
    <w:p w14:paraId="26357AD2" w14:textId="07892360" w:rsidR="00E21BE3" w:rsidRDefault="00E21BE3" w:rsidP="00D438DE">
      <w:pPr>
        <w:pStyle w:val="Titre2"/>
      </w:pPr>
      <w:bookmarkStart w:id="1" w:name="_Toc103972512"/>
      <w:r>
        <w:t>Heuristiques gloutonnes</w:t>
      </w:r>
      <w:bookmarkEnd w:id="1"/>
    </w:p>
    <w:p w14:paraId="6CB58242" w14:textId="07C2C15E" w:rsidR="001638F6" w:rsidRDefault="00FB0955" w:rsidP="00D438DE">
      <w:pPr>
        <w:pStyle w:val="Titre3"/>
      </w:pPr>
      <w:bookmarkStart w:id="2" w:name="_Toc103972513"/>
      <w:r>
        <w:t>Plus proche voisin</w:t>
      </w:r>
      <w:bookmarkEnd w:id="2"/>
    </w:p>
    <w:p w14:paraId="0A531D9F" w14:textId="77777777" w:rsidR="00D5413C" w:rsidRDefault="00D81061" w:rsidP="00D81061">
      <w:r>
        <w:t>Cet algorithme a pour principe de toujours ajouter à la tournée le sommet non visité le plus proche du dernier ajouté à la tournée. Pour l’initialisation on choisit arbitrairement l’usine comme point de départ, mais la tournée étant cyclique on peut théoriquement démarrer à n’importe quel sommet.</w:t>
      </w:r>
    </w:p>
    <w:p w14:paraId="31A40D64" w14:textId="77777777" w:rsidR="00D81061" w:rsidRDefault="00D81061" w:rsidP="00D81061">
      <w:r>
        <w:t xml:space="preserve">Cet algorithme est très simple algorithmiquement ce qui le rend très rapide sur la plupart des graphes tout en maintenant des résultats tout à fait satisfaisants. Il dévoile tout son potentiel lorsqu’il s’agit de traiter </w:t>
      </w:r>
      <w:r w:rsidR="00C4370B">
        <w:t>des graphes bipartis</w:t>
      </w:r>
      <w:r>
        <w:t>, ce qui s’explique par leur nature qui fait que l’algorithme alterne entre les deux parties du graphe assez facilement.</w:t>
      </w:r>
    </w:p>
    <w:p w14:paraId="7DA28ABE" w14:textId="361433C9" w:rsidR="00FB2571" w:rsidRDefault="0098021E" w:rsidP="00D438DE">
      <w:pPr>
        <w:pStyle w:val="Titre3"/>
      </w:pPr>
      <w:bookmarkStart w:id="3" w:name="_Toc103972514"/>
      <w:proofErr w:type="spellStart"/>
      <w:r>
        <w:t>Christofides</w:t>
      </w:r>
      <w:bookmarkEnd w:id="3"/>
      <w:proofErr w:type="spellEnd"/>
    </w:p>
    <w:p w14:paraId="5FB19DEC" w14:textId="77777777" w:rsidR="002B060F" w:rsidRDefault="002B060F" w:rsidP="002B060F">
      <w:r>
        <w:t>Nous appellerons le graphe de départ G.</w:t>
      </w:r>
    </w:p>
    <w:p w14:paraId="3C044D29" w14:textId="76B55F70" w:rsidR="002B060F" w:rsidRDefault="002B060F" w:rsidP="002B060F">
      <w:r>
        <w:t xml:space="preserve">Pour commencer nous avons besoin de faire un arbre couvrant de notre graphe de poids minimum, pour ce faire j’ai décidé d’utiliser l’algorithme de </w:t>
      </w:r>
      <w:proofErr w:type="spellStart"/>
      <w:r>
        <w:t>Kruskal</w:t>
      </w:r>
      <w:proofErr w:type="spellEnd"/>
      <w:r>
        <w:t xml:space="preserve"> (consiste à prendre les arêtes par ordre croissant selon leur poids tant qu’elles ne </w:t>
      </w:r>
      <w:r w:rsidR="0098021E">
        <w:t>créent</w:t>
      </w:r>
      <w:r>
        <w:t xml:space="preserve"> pas de cycle, et on s’arrête lorsqu’on a qu’une composante connexe). On appellera cet arbre couvrant de poids minimum T. </w:t>
      </w:r>
      <w:proofErr w:type="spellStart"/>
      <w:proofErr w:type="gramStart"/>
      <w:r w:rsidRPr="002B060F">
        <w:t>Kruskal</w:t>
      </w:r>
      <w:proofErr w:type="spellEnd"/>
      <w:r w:rsidRPr="002B060F">
        <w:t>(</w:t>
      </w:r>
      <w:proofErr w:type="gramEnd"/>
      <w:r w:rsidRPr="002B060F">
        <w:t>)</w:t>
      </w:r>
    </w:p>
    <w:p w14:paraId="0C11035A" w14:textId="77777777" w:rsidR="002B060F" w:rsidRDefault="002B060F" w:rsidP="002B060F">
      <w:r>
        <w:t xml:space="preserve">Ensuite on récupère les sommets de degrés impair de T dans un ensemble I. </w:t>
      </w:r>
      <w:proofErr w:type="spellStart"/>
      <w:proofErr w:type="gramStart"/>
      <w:r w:rsidRPr="002B060F">
        <w:t>ListeLieuDegreImpair</w:t>
      </w:r>
      <w:proofErr w:type="spellEnd"/>
      <w:r w:rsidRPr="002B060F">
        <w:t>(</w:t>
      </w:r>
      <w:proofErr w:type="gramEnd"/>
      <w:r w:rsidRPr="002B060F">
        <w:t>)</w:t>
      </w:r>
    </w:p>
    <w:p w14:paraId="03BA44ED" w14:textId="77777777" w:rsidR="002B060F" w:rsidRDefault="002B060F" w:rsidP="002B060F">
      <w:r>
        <w:t xml:space="preserve">On fait un graphe induit de G par les sommets de I. Pour cela, on prend les sommets de I et les arêtes de G, et chaque arête à laquelle il manque un sommet de départ ou un sommet d’arrivée est supprimée. On appellera ce nouveau graphe induit V. </w:t>
      </w:r>
      <w:proofErr w:type="spellStart"/>
      <w:proofErr w:type="gramStart"/>
      <w:r w:rsidRPr="002B060F">
        <w:t>SupprimeRouteEnTrop</w:t>
      </w:r>
      <w:proofErr w:type="spellEnd"/>
      <w:r w:rsidRPr="002B060F">
        <w:t>(</w:t>
      </w:r>
      <w:proofErr w:type="gramEnd"/>
      <w:r w:rsidRPr="002B060F">
        <w:t>)</w:t>
      </w:r>
    </w:p>
    <w:p w14:paraId="1BF2F88A" w14:textId="77777777" w:rsidR="002B060F" w:rsidRDefault="002B060F" w:rsidP="002B060F">
      <w:r>
        <w:t xml:space="preserve">Par la suite, on fait un couplage minimal du graphe V. </w:t>
      </w:r>
      <w:proofErr w:type="gramStart"/>
      <w:r w:rsidRPr="002B060F">
        <w:t>Couplage(</w:t>
      </w:r>
      <w:proofErr w:type="gramEnd"/>
      <w:r w:rsidRPr="002B060F">
        <w:t>)</w:t>
      </w:r>
    </w:p>
    <w:p w14:paraId="533581B3" w14:textId="77777777" w:rsidR="00FB2571" w:rsidRDefault="002B060F" w:rsidP="002B060F">
      <w:r w:rsidRPr="001B08BD">
        <w:t xml:space="preserve">On fusionne l’arbre couvrant T avec le couplage obtenu </w:t>
      </w:r>
      <w:proofErr w:type="gramStart"/>
      <w:r w:rsidRPr="001B08BD">
        <w:t>Union(</w:t>
      </w:r>
      <w:proofErr w:type="gramEnd"/>
      <w:r w:rsidRPr="001B08BD">
        <w:t>), et on fait un tour hamiltonien de ce</w:t>
      </w:r>
      <w:r>
        <w:t xml:space="preserve"> nouveau graphe, et on a enfin de notre résultat (en supprimant les doublons). </w:t>
      </w:r>
      <w:proofErr w:type="gramStart"/>
      <w:r w:rsidRPr="002B060F">
        <w:t>Final(</w:t>
      </w:r>
      <w:proofErr w:type="gramEnd"/>
      <w:r w:rsidRPr="002B060F">
        <w:t>)</w:t>
      </w:r>
      <w:r>
        <w:t xml:space="preserve"> </w:t>
      </w:r>
      <w:r w:rsidR="00FB2571">
        <w:t>insertion au plus proche</w:t>
      </w:r>
    </w:p>
    <w:p w14:paraId="46BD9960" w14:textId="77777777" w:rsidR="00FB2571" w:rsidRDefault="00FB2571" w:rsidP="002B060F">
      <w:r>
        <w:t>Le principe de cette heuristique est de partir des deux sommets les plus éloignés l’un de l’autre puis de toujours ajouter le sommet</w:t>
      </w:r>
      <w:r w:rsidR="008777AD">
        <w:t xml:space="preserve"> le plus proche de la tournée à la position</w:t>
      </w:r>
      <w:r>
        <w:t xml:space="preserve"> qui rallongerait le moins la tournée, et ce jusqu’à avoir intégré tous les sommets désirés à la tournée.</w:t>
      </w:r>
    </w:p>
    <w:p w14:paraId="72B1E08C" w14:textId="744E432F" w:rsidR="00FB2571" w:rsidRDefault="00FB2571" w:rsidP="002B060F">
      <w:r>
        <w:t xml:space="preserve">Dans la plupart des cas cet algorithme est comparable en termes de temps d’exécution à celui du plus proche voisin, mais avec des résultats qui sont la plupart du temps en deçà de ceux de ce dernier. </w:t>
      </w:r>
      <w:r w:rsidR="00A21342">
        <w:t>En outr</w:t>
      </w:r>
      <w:r w:rsidR="00685815">
        <w:t>e</w:t>
      </w:r>
      <w:r>
        <w:t xml:space="preserve"> sur certains graphes on parvient à un temps d’exécution ou un </w:t>
      </w:r>
      <w:r>
        <w:lastRenderedPageBreak/>
        <w:t>résultat bien plus efficient, cependant nous ne sommes pas parvenus à en identifier les causes.</w:t>
      </w:r>
    </w:p>
    <w:p w14:paraId="7974626C" w14:textId="032AA03B" w:rsidR="001B08BD" w:rsidRDefault="001B08BD" w:rsidP="002B060F">
      <w:r>
        <w:t>Cependant, l’algorithme réalisé n’est pas au point, en effet la fonction du couplage n’est pas parfaite. Une approche possible pour cette fonction est l’algorithme de Hongrois, cependant il ne fonctionne seulement sur les graphes bipartis, et le graphe auquel s’applique cette fonction ne l’est pas forcément. Donc il est resté préférable de faire une fonction qui donne des résultats que d’abandonner tout l’algorithme pour cette fonction.</w:t>
      </w:r>
    </w:p>
    <w:p w14:paraId="2D00518C" w14:textId="042662FE" w:rsidR="00487CC9" w:rsidRDefault="0098021E" w:rsidP="00D438DE">
      <w:pPr>
        <w:pStyle w:val="Titre3"/>
      </w:pPr>
      <w:bookmarkStart w:id="4" w:name="_Toc103972515"/>
      <w:r>
        <w:t>Insertion</w:t>
      </w:r>
      <w:r w:rsidR="00487CC9">
        <w:t xml:space="preserve"> au plus loin</w:t>
      </w:r>
      <w:bookmarkEnd w:id="4"/>
    </w:p>
    <w:p w14:paraId="004536EA" w14:textId="77777777" w:rsidR="00487CC9" w:rsidRDefault="00487CC9" w:rsidP="00487CC9">
      <w:r>
        <w:t xml:space="preserve">Cette heuristique fonctionne selon le même principe que la précédente, à la différence près qu’au lieu d’ajouter systématiquement le sommet </w:t>
      </w:r>
      <w:r w:rsidR="004620EA">
        <w:t>le plus proche de la tournée on ajoute celui le plus éloigné de cette dernière.</w:t>
      </w:r>
    </w:p>
    <w:p w14:paraId="7A585452" w14:textId="7BBE1544" w:rsidR="00E21BE3" w:rsidRDefault="00487CC9" w:rsidP="00E21BE3">
      <w:r>
        <w:t>On s’attend naturellement à ce que dans la plupart des cas cet algorithme donne des résultats moins efficaces que l’insertion au plus proches, et les faits donnent raison à notre intuition première sur ce point, mais on constate que ces deux algorithmes obtiennent régulièrement des résultats similaires voire parfois en faveur de l’insertion au plus loin.</w:t>
      </w:r>
    </w:p>
    <w:p w14:paraId="29A7B92A" w14:textId="5DE786A7" w:rsidR="00487CC9" w:rsidRDefault="00E21BE3" w:rsidP="00D438DE">
      <w:pPr>
        <w:pStyle w:val="Titre2"/>
      </w:pPr>
      <w:bookmarkStart w:id="5" w:name="_Toc103972516"/>
      <w:r>
        <w:t>Heuristiques locales</w:t>
      </w:r>
      <w:bookmarkEnd w:id="5"/>
    </w:p>
    <w:p w14:paraId="22774D5C" w14:textId="31126BB3" w:rsidR="00E21BE3" w:rsidRDefault="00E21BE3" w:rsidP="00D438DE">
      <w:pPr>
        <w:pStyle w:val="Titre3"/>
      </w:pPr>
      <w:bookmarkStart w:id="6" w:name="_Toc103972517"/>
      <w:r>
        <w:t>Voisinage d’une tournée</w:t>
      </w:r>
      <w:bookmarkEnd w:id="6"/>
    </w:p>
    <w:p w14:paraId="55DF98BD" w14:textId="77777777" w:rsidR="00E21BE3" w:rsidRDefault="00E21BE3" w:rsidP="00E21BE3">
      <w:r>
        <w:t xml:space="preserve">Ici on part d’une tournée initiale et on cherche parmi ses voisins si l’un d’entre eux est plus optimisé qu’elle. Une fois qu’on en a trouvé un plus performant on remplace la tournée initiale et on réitère jusqu’à ne plus trouver d’améliorations. </w:t>
      </w:r>
    </w:p>
    <w:p w14:paraId="7DF36E16" w14:textId="77777777" w:rsidR="00E21BE3" w:rsidRDefault="00E21BE3" w:rsidP="00E21BE3">
      <w:r>
        <w:t>On définit ici une voisine d’une tournée comme étant une tournée différente pour laquelle il suffirait d’inverser deux éléments pour obtenir la tournée originale.</w:t>
      </w:r>
    </w:p>
    <w:p w14:paraId="7ED3439D" w14:textId="2BC61100" w:rsidR="00E21BE3" w:rsidRDefault="00E21BE3" w:rsidP="00D438DE">
      <w:pPr>
        <w:pStyle w:val="Titre2"/>
      </w:pPr>
      <w:bookmarkStart w:id="7" w:name="_Toc103972518"/>
      <w:r>
        <w:t>Heuristiques génétiques</w:t>
      </w:r>
      <w:bookmarkEnd w:id="7"/>
    </w:p>
    <w:p w14:paraId="09D5E788" w14:textId="77777777" w:rsidR="00E21BE3" w:rsidRDefault="00E21BE3" w:rsidP="00E21BE3">
      <w:r>
        <w:t>Les algorithmes génétiques se basent sur les principes biologiques de l’évolution, ils intègrent pour la plupart d’entre eux une part de hasard. Ici nous en avons créé deux similaires à la différence de la notion de « sélection » qui varie de l’un à l’autre.</w:t>
      </w:r>
    </w:p>
    <w:p w14:paraId="6E200BDE" w14:textId="77777777" w:rsidR="00E21BE3" w:rsidRDefault="00E21BE3" w:rsidP="00E21BE3">
      <w:r>
        <w:t>On définit ici un individu comme étant une tournée de sommets et une population comme étant un groupe d’individus.</w:t>
      </w:r>
    </w:p>
    <w:p w14:paraId="5E743E14" w14:textId="77777777" w:rsidR="00500E79" w:rsidRDefault="00E21BE3" w:rsidP="00E21BE3">
      <w:r>
        <w:t xml:space="preserve">Dans un premier temps l’algorithme </w:t>
      </w:r>
      <w:r w:rsidR="00E3049B">
        <w:t>s’initialise en générant</w:t>
      </w:r>
      <w:r>
        <w:t xml:space="preserve"> une population d’individus composés aléatoirement.</w:t>
      </w:r>
      <w:r w:rsidR="00E3049B">
        <w:t xml:space="preserve"> A </w:t>
      </w:r>
      <w:r w:rsidR="00500E79">
        <w:t>partir de ce moment il va faire évoluer sa population jusqu’à ce que le meilleur individu de celle-ci ne s’améliore pas lors de l’évolution de la population n vers la population n + 1 pendant un nombre de générations défini dans le constructeur.</w:t>
      </w:r>
    </w:p>
    <w:p w14:paraId="2C7E7DFA" w14:textId="77777777" w:rsidR="00B5359A" w:rsidRDefault="00500E79" w:rsidP="00E21BE3">
      <w:r>
        <w:t xml:space="preserve">L’évolution comporte trois étapes : la sélection, la reproduction et la mutation. Lorsqu’on effectue une sélection on cherche à sélectionner les individus les plus performants de la population précédente sans détruire la diversité de la population ce qui empêcherait son </w:t>
      </w:r>
      <w:r>
        <w:lastRenderedPageBreak/>
        <w:t>évolutio</w:t>
      </w:r>
      <w:r w:rsidR="001240AB">
        <w:t xml:space="preserve">n dans le futur. Une fois la sélection terminée on passe à la mutation en faisant se reproduire entre eux les couples d’individus sélectionnés. </w:t>
      </w:r>
    </w:p>
    <w:p w14:paraId="0BB3AB34" w14:textId="77777777" w:rsidR="00B5359A" w:rsidRDefault="00B5359A" w:rsidP="00E21BE3">
      <w:r>
        <w:t xml:space="preserve">La reproduction entre deux individus consiste au fait de « mélanger » leurs deux listes de lieux. Pour cela on sélectionne un indice aléatoire dans le premier parent et on prend tous ses sommets jusqu’à l’indice choisi. Une fois cela fait on retire du second parent les sommets déjà ajoutés à l’enfant et on insère ceux restants </w:t>
      </w:r>
      <w:r w:rsidR="007D32D3">
        <w:t>à la suite de ceux déjà présents chez l’enfant.</w:t>
      </w:r>
    </w:p>
    <w:p w14:paraId="06BB9308" w14:textId="77777777" w:rsidR="00500E79" w:rsidRDefault="001240AB" w:rsidP="00E21BE3">
      <w:r>
        <w:t xml:space="preserve"> Cette reproduction faite on applique une mutation,</w:t>
      </w:r>
      <w:r w:rsidRPr="001240AB">
        <w:t xml:space="preserve"> </w:t>
      </w:r>
      <w:r>
        <w:t>définie ici comme l’inversion de deux sommets sélectionnés aléatoirement au sein d’un individu, sur certains individus choisis au hasard.</w:t>
      </w:r>
    </w:p>
    <w:p w14:paraId="650442AA" w14:textId="6B1D7B12" w:rsidR="001240AB" w:rsidRDefault="00D438DE" w:rsidP="00D438DE">
      <w:pPr>
        <w:pStyle w:val="Titre3"/>
      </w:pPr>
      <w:bookmarkStart w:id="8" w:name="_Toc103972519"/>
      <w:r>
        <w:t>Sélection</w:t>
      </w:r>
      <w:r w:rsidR="00AE4D17">
        <w:t xml:space="preserve"> par roulette</w:t>
      </w:r>
      <w:bookmarkEnd w:id="8"/>
    </w:p>
    <w:p w14:paraId="6F7E6CC4" w14:textId="3685EB4E" w:rsidR="00AE4D17" w:rsidRPr="00AE4D17" w:rsidRDefault="00AE4D17" w:rsidP="00AE4D17">
      <w:r>
        <w:t xml:space="preserve">La sélection par roulette consiste à donner à chaque individu une probabilité d’être sélectionné proportionnelle </w:t>
      </w:r>
      <w:r w:rsidR="00D438DE">
        <w:t>au fitness</w:t>
      </w:r>
      <w:r>
        <w:t xml:space="preserve"> de l’individu.</w:t>
      </w:r>
      <w:r w:rsidR="00255065">
        <w:t xml:space="preserve"> On appelle en biologie « fitness » le taux d’adaptation d’un individu</w:t>
      </w:r>
      <w:r w:rsidR="006C1283">
        <w:t>.</w:t>
      </w:r>
    </w:p>
    <w:p w14:paraId="601F8274" w14:textId="007E0FF0" w:rsidR="00AE4D17" w:rsidRDefault="00D438DE" w:rsidP="00D438DE">
      <w:pPr>
        <w:pStyle w:val="Titre3"/>
      </w:pPr>
      <w:bookmarkStart w:id="9" w:name="_Toc103972520"/>
      <w:r>
        <w:t>Sélection</w:t>
      </w:r>
      <w:r w:rsidR="00AE4D17">
        <w:t xml:space="preserve"> par rang</w:t>
      </w:r>
      <w:bookmarkEnd w:id="9"/>
    </w:p>
    <w:p w14:paraId="33DC81AB" w14:textId="2880196A" w:rsidR="00AF0DFF" w:rsidRDefault="007612A2" w:rsidP="00AF0DFF">
      <w:r>
        <w:t>La sélection par rang consiste à donner à chaque individu une probabilité de sélection proportionnelle à son rang dans le classement des individus composant la population.</w:t>
      </w:r>
    </w:p>
    <w:p w14:paraId="555BBB64" w14:textId="0A2DD41E" w:rsidR="0098021E" w:rsidRDefault="0098021E" w:rsidP="0098021E">
      <w:pPr>
        <w:pStyle w:val="Titre1"/>
      </w:pPr>
      <w:bookmarkStart w:id="10" w:name="_Toc103972521"/>
      <w:r>
        <w:t>Choix des graphes</w:t>
      </w:r>
      <w:bookmarkEnd w:id="10"/>
    </w:p>
    <w:p w14:paraId="7E67F8B9" w14:textId="537F56F1" w:rsidR="0098021E" w:rsidRDefault="00345037" w:rsidP="00345037">
      <w:pPr>
        <w:pStyle w:val="Titre2"/>
      </w:pPr>
      <w:bookmarkStart w:id="11" w:name="_Toc103972522"/>
      <w:r>
        <w:t>Biparti</w:t>
      </w:r>
      <w:bookmarkEnd w:id="11"/>
    </w:p>
    <w:p w14:paraId="2874FEB4" w14:textId="7C52A831" w:rsidR="00345037" w:rsidRDefault="00345037" w:rsidP="00345037">
      <w:pPr>
        <w:pStyle w:val="Titre3"/>
      </w:pPr>
      <w:bookmarkStart w:id="12" w:name="_Toc103972523"/>
      <w:r>
        <w:t>Simple</w:t>
      </w:r>
      <w:bookmarkEnd w:id="12"/>
    </w:p>
    <w:p w14:paraId="660A37B9" w14:textId="35CB9661" w:rsidR="00345037" w:rsidRPr="00345037" w:rsidRDefault="00345037" w:rsidP="00345037">
      <w:r>
        <w:t>Le graphe biparti possède des propriétés intéressantes, c’est pourquoi nous avons testé nos algorithmes dessus afin de voir comment réagissais le voyageur d’avoir des magasins séparés en deux groupes distincts.</w:t>
      </w:r>
    </w:p>
    <w:p w14:paraId="06543A4A" w14:textId="1FD202DA" w:rsidR="00345037" w:rsidRDefault="00345037" w:rsidP="00345037">
      <w:pPr>
        <w:pStyle w:val="Titre3"/>
      </w:pPr>
      <w:bookmarkStart w:id="13" w:name="_Toc103972524"/>
      <w:r>
        <w:t>Complet</w:t>
      </w:r>
      <w:bookmarkEnd w:id="13"/>
    </w:p>
    <w:p w14:paraId="5E340559" w14:textId="095DD8BD" w:rsidR="00345037" w:rsidRPr="00345037" w:rsidRDefault="00345037" w:rsidP="00345037">
      <w:r>
        <w:t>Le graphe biparti complet à tous ses magasins d’un groupes reliés à tous ceux de l’autre. Nous avons mis la valeur de</w:t>
      </w:r>
      <w:r w:rsidR="004618FD">
        <w:t xml:space="preserve">s routes à </w:t>
      </w:r>
      <w:r>
        <w:t>1.</w:t>
      </w:r>
    </w:p>
    <w:p w14:paraId="6FAD0F00" w14:textId="4A554874" w:rsidR="00345037" w:rsidRDefault="00345037" w:rsidP="00345037">
      <w:pPr>
        <w:pStyle w:val="Titre3"/>
      </w:pPr>
      <w:bookmarkStart w:id="14" w:name="_Toc103972525"/>
      <w:r>
        <w:t>Complet à valeur aléatoire</w:t>
      </w:r>
      <w:bookmarkEnd w:id="14"/>
    </w:p>
    <w:p w14:paraId="5B0A1B8A" w14:textId="3A2A6C6F" w:rsidR="00345037" w:rsidRPr="00345037" w:rsidRDefault="004618FD" w:rsidP="00345037">
      <w:r>
        <w:t>Ce graphe est un biparti complet, cependant la valeur de ses routes est de valeurs aléatoires.</w:t>
      </w:r>
    </w:p>
    <w:p w14:paraId="427AEE85" w14:textId="126A75AE" w:rsidR="00345037" w:rsidRDefault="00345037" w:rsidP="00345037">
      <w:pPr>
        <w:pStyle w:val="Titre2"/>
      </w:pPr>
      <w:bookmarkStart w:id="15" w:name="_Toc103972526"/>
      <w:r>
        <w:lastRenderedPageBreak/>
        <w:t>Métrique</w:t>
      </w:r>
      <w:bookmarkEnd w:id="15"/>
    </w:p>
    <w:p w14:paraId="69CD08AD" w14:textId="540A4F00" w:rsidR="004618FD" w:rsidRPr="004618FD" w:rsidRDefault="004618FD" w:rsidP="004618FD">
      <w:r>
        <w:t xml:space="preserve">La propriété de ce graphe est qu’il vérifie l’inégalité triangulaire, c’est-à-dire que pour chacun de ses magasins accède à l’un de ses voisins, c’est la route qui </w:t>
      </w:r>
      <w:proofErr w:type="spellStart"/>
      <w:r>
        <w:t>relit</w:t>
      </w:r>
      <w:proofErr w:type="spellEnd"/>
      <w:r>
        <w:t xml:space="preserve"> les deux le plus cours chemins, et non faire un détour. On a d’autres graphes qui vérifie cette inégalité triangulaire, mais si on a choisi lui c’est qu’il était simple et qu’il a surtout servit de test pour la création de l’algorithme de </w:t>
      </w:r>
      <w:proofErr w:type="spellStart"/>
      <w:r>
        <w:t>Christofides</w:t>
      </w:r>
      <w:proofErr w:type="spellEnd"/>
      <w:r>
        <w:t xml:space="preserve"> qui est capricieux.</w:t>
      </w:r>
    </w:p>
    <w:p w14:paraId="535BD881" w14:textId="3142C1B0" w:rsidR="00345037" w:rsidRDefault="00345037" w:rsidP="00345037">
      <w:pPr>
        <w:pStyle w:val="Titre2"/>
      </w:pPr>
      <w:bookmarkStart w:id="16" w:name="_Toc103972527"/>
      <w:r>
        <w:t>Simple 1</w:t>
      </w:r>
      <w:bookmarkEnd w:id="16"/>
    </w:p>
    <w:p w14:paraId="5988B244" w14:textId="4B78700B" w:rsidR="00ED1C27" w:rsidRPr="00ED1C27" w:rsidRDefault="00ED1C27" w:rsidP="00ED1C27">
      <w:r>
        <w:t>Ce graphe est l’un des graphes fournis dans le sujet, il a été très utile à comprendre le mécanisme du framework et à la création de premier algorithme.</w:t>
      </w:r>
    </w:p>
    <w:p w14:paraId="5109434D" w14:textId="0F7E1BC7" w:rsidR="00345037" w:rsidRDefault="00345037" w:rsidP="00345037">
      <w:pPr>
        <w:pStyle w:val="Titre2"/>
      </w:pPr>
      <w:bookmarkStart w:id="17" w:name="_Toc103972528"/>
      <w:r>
        <w:t>Simple 2</w:t>
      </w:r>
      <w:bookmarkEnd w:id="17"/>
    </w:p>
    <w:p w14:paraId="53A4A9BD" w14:textId="722FE7AA" w:rsidR="00ED1C27" w:rsidRPr="00ED1C27" w:rsidRDefault="00ED1C27" w:rsidP="00ED1C27">
      <w:r>
        <w:t>Ce graphe était également fourni mais il nous donnait une idée plus étendue de ce qu’on devait faire comme concevoir nos algorithmes en considérant qu’on les utilisera sur de grand graphe.</w:t>
      </w:r>
    </w:p>
    <w:p w14:paraId="0F727111" w14:textId="6F388537" w:rsidR="00345037" w:rsidRDefault="00345037" w:rsidP="00345037">
      <w:pPr>
        <w:pStyle w:val="Titre2"/>
      </w:pPr>
      <w:bookmarkStart w:id="18" w:name="_Toc103972529"/>
      <w:r>
        <w:t>Peigne</w:t>
      </w:r>
      <w:bookmarkEnd w:id="18"/>
    </w:p>
    <w:p w14:paraId="0A7A3804" w14:textId="7E11A5E7" w:rsidR="00ED1C27" w:rsidRPr="00ED1C27" w:rsidRDefault="00ED1C27" w:rsidP="00ED1C27">
      <w:r>
        <w:t xml:space="preserve">Pourquoi faire compliqué quand on peut faire simple ? C’est un peu un échauffement pour nos algorithmes, voir s’ils arrivent à retourner la valeur la plus courte qui est 2 fois la </w:t>
      </w:r>
      <w:r w:rsidR="00B3141C">
        <w:t>taille du chemin reliant les deux extrémités.</w:t>
      </w:r>
    </w:p>
    <w:p w14:paraId="50EF6CBA" w14:textId="6C4BF8BE" w:rsidR="00345037" w:rsidRDefault="00345037" w:rsidP="00345037">
      <w:pPr>
        <w:pStyle w:val="Titre2"/>
      </w:pPr>
      <w:bookmarkStart w:id="19" w:name="_Toc103972530"/>
      <w:r>
        <w:t>Tribu</w:t>
      </w:r>
      <w:bookmarkEnd w:id="19"/>
    </w:p>
    <w:p w14:paraId="2C187797" w14:textId="605C012B" w:rsidR="00B3141C" w:rsidRPr="00B3141C" w:rsidRDefault="00B3141C" w:rsidP="00B3141C">
      <w:r>
        <w:t>Le graphe tribu est une sorte de symétrie centrale, il est intéressant de voir l’effet de nos heuristiques sur ce genre de graphes.</w:t>
      </w:r>
    </w:p>
    <w:p w14:paraId="754FDE7F" w14:textId="3B850FDF" w:rsidR="00345037" w:rsidRDefault="00345037" w:rsidP="00345037">
      <w:pPr>
        <w:pStyle w:val="Titre2"/>
      </w:pPr>
      <w:bookmarkStart w:id="20" w:name="_Toc103972531"/>
      <w:r>
        <w:t>Edouard</w:t>
      </w:r>
      <w:bookmarkEnd w:id="20"/>
    </w:p>
    <w:p w14:paraId="26F6B218" w14:textId="51E0FB80" w:rsidR="00B3141C" w:rsidRPr="00B3141C" w:rsidRDefault="00B3141C" w:rsidP="00B3141C">
      <w:r>
        <w:t>Ce graphe est plus une blague qu’autre chose, il représente le logo de notre équipe, mais il est quand même intéressant puisqu’il possède un très grand cycle (oui on s’est amusé à le faire).</w:t>
      </w:r>
    </w:p>
    <w:p w14:paraId="0B92E3C6" w14:textId="3D900EE1" w:rsidR="00345037" w:rsidRDefault="00345037" w:rsidP="00345037">
      <w:pPr>
        <w:pStyle w:val="Titre2"/>
      </w:pPr>
      <w:bookmarkStart w:id="21" w:name="_Toc103972532"/>
      <w:r>
        <w:t>Petersen</w:t>
      </w:r>
      <w:bookmarkEnd w:id="21"/>
    </w:p>
    <w:p w14:paraId="5EDB1689" w14:textId="137D3B71" w:rsidR="00B3141C" w:rsidRPr="00B3141C" w:rsidRDefault="00B3141C" w:rsidP="00B3141C">
      <w:r>
        <w:t xml:space="preserve">Le graphe </w:t>
      </w:r>
      <w:r w:rsidR="00F301A2">
        <w:t>Petersen</w:t>
      </w:r>
      <w:r>
        <w:t xml:space="preserve"> est le graphe qu’on a vu lors du TP sur la coloration</w:t>
      </w:r>
      <w:r w:rsidR="001830B0">
        <w:t>, l’utilisation de nos heuristiques peut peut-être avoir un résultat surprenant dessus.</w:t>
      </w:r>
    </w:p>
    <w:p w14:paraId="64F98F80" w14:textId="4C29E4AE" w:rsidR="00345037" w:rsidRDefault="00345037" w:rsidP="00345037">
      <w:pPr>
        <w:pStyle w:val="Titre2"/>
      </w:pPr>
      <w:bookmarkStart w:id="22" w:name="_Toc103972533"/>
      <w:r>
        <w:t>Kittel</w:t>
      </w:r>
      <w:r w:rsidR="00D957CB">
        <w:t>L</w:t>
      </w:r>
      <w:bookmarkEnd w:id="22"/>
    </w:p>
    <w:p w14:paraId="1AD23828" w14:textId="68C83E3A" w:rsidR="001830B0" w:rsidRPr="001830B0" w:rsidRDefault="001830B0" w:rsidP="001830B0">
      <w:r>
        <w:t>Graphe</w:t>
      </w:r>
      <w:r w:rsidR="00985233">
        <w:t xml:space="preserve"> qu’on a jugé sympa vu sa forme.</w:t>
      </w:r>
    </w:p>
    <w:p w14:paraId="3B2B379C" w14:textId="46923069" w:rsidR="0098021E" w:rsidRDefault="00985233" w:rsidP="0098021E">
      <w:pPr>
        <w:pStyle w:val="Titre1"/>
      </w:pPr>
      <w:bookmarkStart w:id="23" w:name="_Toc103972534"/>
      <w:r w:rsidRPr="00985233">
        <w:rPr>
          <w:noProof/>
        </w:rPr>
        <w:lastRenderedPageBreak/>
        <w:drawing>
          <wp:anchor distT="0" distB="0" distL="114300" distR="114300" simplePos="0" relativeHeight="251661312" behindDoc="0" locked="0" layoutInCell="1" allowOverlap="1" wp14:anchorId="5992F0D2" wp14:editId="5A0850F9">
            <wp:simplePos x="0" y="0"/>
            <wp:positionH relativeFrom="page">
              <wp:align>right</wp:align>
            </wp:positionH>
            <wp:positionV relativeFrom="paragraph">
              <wp:posOffset>454660</wp:posOffset>
            </wp:positionV>
            <wp:extent cx="7551420" cy="2694305"/>
            <wp:effectExtent l="0" t="0" r="0" b="0"/>
            <wp:wrapSquare wrapText="bothSides"/>
            <wp:docPr id="1" name="Image 1" descr="Une image contenant texte, armoire,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rmoire, très coloré&#10;&#10;Description générée automatiquement"/>
                    <pic:cNvPicPr/>
                  </pic:nvPicPr>
                  <pic:blipFill>
                    <a:blip r:embed="rId9"/>
                    <a:stretch>
                      <a:fillRect/>
                    </a:stretch>
                  </pic:blipFill>
                  <pic:spPr>
                    <a:xfrm>
                      <a:off x="0" y="0"/>
                      <a:ext cx="7551420" cy="2694305"/>
                    </a:xfrm>
                    <a:prstGeom prst="rect">
                      <a:avLst/>
                    </a:prstGeom>
                  </pic:spPr>
                </pic:pic>
              </a:graphicData>
            </a:graphic>
            <wp14:sizeRelH relativeFrom="margin">
              <wp14:pctWidth>0</wp14:pctWidth>
            </wp14:sizeRelH>
            <wp14:sizeRelV relativeFrom="margin">
              <wp14:pctHeight>0</wp14:pctHeight>
            </wp14:sizeRelV>
          </wp:anchor>
        </w:drawing>
      </w:r>
      <w:r w:rsidR="0098021E">
        <w:t>Comparaisons</w:t>
      </w:r>
      <w:bookmarkEnd w:id="23"/>
    </w:p>
    <w:p w14:paraId="075F3726" w14:textId="786A5745" w:rsidR="001B08BD" w:rsidRDefault="00163F84" w:rsidP="00163F84">
      <w:pPr>
        <w:pStyle w:val="Titre2"/>
      </w:pPr>
      <w:bookmarkStart w:id="24" w:name="_Toc103972535"/>
      <w:r>
        <w:t>Graphe biparti</w:t>
      </w:r>
      <w:bookmarkEnd w:id="24"/>
    </w:p>
    <w:p w14:paraId="5E80179D" w14:textId="2DA4215C" w:rsidR="00163F84" w:rsidRDefault="00064159" w:rsidP="00163F84">
      <w:r>
        <w:t xml:space="preserve">L’heuristique la plus efficace pour ce graphe est celle du plus proche voisin, en effet celui-ci </w:t>
      </w:r>
      <w:r w:rsidR="005030CA">
        <w:t xml:space="preserve">peut passer d’une partie à l’autre et </w:t>
      </w:r>
      <w:r w:rsidR="00AE7291">
        <w:t>est donc très efficace</w:t>
      </w:r>
      <w:r w:rsidR="005030CA">
        <w:t xml:space="preserve"> dans un graphe où chaque partie </w:t>
      </w:r>
      <w:r w:rsidR="00C977C4">
        <w:t>contient le même nombre de sommets</w:t>
      </w:r>
      <w:r w:rsidR="005030CA">
        <w:t xml:space="preserve"> comme celui que nous avons utilisé pour les tests</w:t>
      </w:r>
      <w:r w:rsidR="00AE7291">
        <w:t>.</w:t>
      </w:r>
    </w:p>
    <w:p w14:paraId="0CA08AD6" w14:textId="14BCF7CF" w:rsidR="00AE7291" w:rsidRDefault="00AE7291" w:rsidP="00AE7291">
      <w:pPr>
        <w:pStyle w:val="Titre2"/>
      </w:pPr>
      <w:bookmarkStart w:id="25" w:name="_Toc103972536"/>
      <w:r>
        <w:t>graphe biparti complet</w:t>
      </w:r>
      <w:bookmarkEnd w:id="25"/>
    </w:p>
    <w:p w14:paraId="50B22FD1" w14:textId="7D219B1F" w:rsidR="00AE7291" w:rsidRDefault="00AE7291" w:rsidP="00AE7291">
      <w:r>
        <w:t xml:space="preserve">Les résultats pour ce graphe sont </w:t>
      </w:r>
      <w:r w:rsidR="009F5646">
        <w:t>similaires</w:t>
      </w:r>
      <w:r>
        <w:t xml:space="preserve"> à </w:t>
      </w:r>
      <w:r w:rsidR="009F5646">
        <w:t>c</w:t>
      </w:r>
      <w:r>
        <w:t>eux du biparti simple</w:t>
      </w:r>
      <w:r w:rsidR="009F5646">
        <w:t xml:space="preserve"> à la différence du fait que les algorithmes génétiques gagnent beaucoup en efficacité et passent au-dessus de toutes les autres heuristiques à l’exception de celle du plus proche voisin. On peut supposer que cette amélioration des algorithmes génétiques est liée à la grande quantité d’arêtes dans le graphe qui rend alors plus </w:t>
      </w:r>
      <w:r w:rsidR="00CA5C11">
        <w:t>utile leur capacité à effectuer de nombreux tests.</w:t>
      </w:r>
      <w:r w:rsidR="00443AC7">
        <w:t xml:space="preserve"> Cependant leur temps d’exécution de plus de 7 minutes les rend peu avantageux en comparaison d’autres algorithmes comme celui de </w:t>
      </w:r>
      <w:proofErr w:type="spellStart"/>
      <w:r w:rsidR="00443AC7">
        <w:t>Christofides</w:t>
      </w:r>
      <w:proofErr w:type="spellEnd"/>
      <w:r w:rsidR="00443AC7">
        <w:t xml:space="preserve"> ou du plus proche voisin.</w:t>
      </w:r>
    </w:p>
    <w:p w14:paraId="18C82FAD" w14:textId="03815AAF" w:rsidR="00443AC7" w:rsidRDefault="00443AC7" w:rsidP="00443AC7">
      <w:pPr>
        <w:pStyle w:val="Titre2"/>
      </w:pPr>
      <w:bookmarkStart w:id="26" w:name="_Toc103972537"/>
      <w:r>
        <w:t>Graphe biparti complet à distances aléatoires</w:t>
      </w:r>
      <w:bookmarkEnd w:id="26"/>
    </w:p>
    <w:p w14:paraId="2FDAD4E5" w14:textId="562D5559" w:rsidR="00443AC7" w:rsidRDefault="00732F50" w:rsidP="00443AC7">
      <w:r>
        <w:t>On constate que les résultats sont proportionnellement très similaires à ceux obtenus sur le graphe biparti complet à chemins égaux, on peut donc supposer que le poids des arêtes d’un graphe dans le cadre d’un biparti n’impacte que très peu le type d’algorithme qui sera le plus efficace.</w:t>
      </w:r>
    </w:p>
    <w:p w14:paraId="24301CDD" w14:textId="0A5850AF" w:rsidR="00732F50" w:rsidRDefault="00732F50" w:rsidP="00732F50">
      <w:pPr>
        <w:pStyle w:val="Titre2"/>
      </w:pPr>
      <w:bookmarkStart w:id="27" w:name="_Toc103972538"/>
      <w:r>
        <w:t>graphe Métrique</w:t>
      </w:r>
      <w:bookmarkEnd w:id="27"/>
    </w:p>
    <w:p w14:paraId="64317126" w14:textId="62B86EE4" w:rsidR="00732F50" w:rsidRDefault="00732F50" w:rsidP="00732F50">
      <w:r>
        <w:t>On constate des résultats très similaires entre les différents algorithmes</w:t>
      </w:r>
      <w:r w:rsidR="008E511B">
        <w:t>, à la différence notable des temps d’exécution des algorithmes génétiques et des résultats de ces derniers et des algorithmes d’insertion qui sont en deçà des autres heuristiques.</w:t>
      </w:r>
    </w:p>
    <w:p w14:paraId="5883127E" w14:textId="78A230A6" w:rsidR="008E511B" w:rsidRDefault="008E511B" w:rsidP="008E511B">
      <w:pPr>
        <w:pStyle w:val="Titre2"/>
      </w:pPr>
      <w:bookmarkStart w:id="28" w:name="_Toc103972539"/>
      <w:r>
        <w:lastRenderedPageBreak/>
        <w:t>graphe simple 1</w:t>
      </w:r>
      <w:bookmarkEnd w:id="28"/>
    </w:p>
    <w:p w14:paraId="2A1923E9" w14:textId="52365D0D" w:rsidR="008E511B" w:rsidRDefault="008E511B" w:rsidP="008E511B">
      <w:r>
        <w:t xml:space="preserve">De nouveau peu d’algorithmes se démarquent, comme usuellement les algorithmes génétiques </w:t>
      </w:r>
      <w:r w:rsidR="00E877C4">
        <w:t>prennent les temps d’exécution les plus longs mais obtiennent des résultats satisfaisants mais cette fois-ci les algorithmes d’insertion on des résultats équivalents à environ 3/2 ceux des autres algorithmes.</w:t>
      </w:r>
    </w:p>
    <w:p w14:paraId="0A9C92B8" w14:textId="3E086BC1" w:rsidR="00E877C4" w:rsidRDefault="00E877C4" w:rsidP="00E877C4">
      <w:pPr>
        <w:pStyle w:val="Titre2"/>
      </w:pPr>
      <w:bookmarkStart w:id="29" w:name="_Toc103972540"/>
      <w:r>
        <w:t>graphe simple 2</w:t>
      </w:r>
      <w:bookmarkEnd w:id="29"/>
    </w:p>
    <w:p w14:paraId="7C4FFF44" w14:textId="1F0CA708" w:rsidR="00E877C4" w:rsidRDefault="004F2E29" w:rsidP="00E877C4">
      <w:r>
        <w:t>Beaucoup d’algorithmes semblent atteindre leurs limites dans ce graphe très simple, cela semble être dû au grand degré du graphe. Seuls l’insertion au plus proche et l’algorithme du plus proche voisin semblent ne pas être réellement affectés par ces conditions.</w:t>
      </w:r>
    </w:p>
    <w:p w14:paraId="4370B280" w14:textId="3708F8C1" w:rsidR="004F2E29" w:rsidRDefault="004F2E29" w:rsidP="004F2E29">
      <w:pPr>
        <w:pStyle w:val="Titre2"/>
      </w:pPr>
      <w:bookmarkStart w:id="30" w:name="_Toc103972541"/>
      <w:r>
        <w:t>graphe en peigne</w:t>
      </w:r>
      <w:bookmarkEnd w:id="30"/>
    </w:p>
    <w:p w14:paraId="552EC32E" w14:textId="14A1D109" w:rsidR="004F2E29" w:rsidRDefault="004E4137" w:rsidP="004F2E29">
      <w:r>
        <w:t xml:space="preserve">A la façon du graphe métrique cet algorithme très simple pose étonnamment beaucoup de problèmes à certaines heuristiques. En effet seul le voisinage d’une tournée ainsi que l’algorithme de </w:t>
      </w:r>
      <w:proofErr w:type="spellStart"/>
      <w:r>
        <w:t>Christofides</w:t>
      </w:r>
      <w:proofErr w:type="spellEnd"/>
      <w:r>
        <w:t xml:space="preserve"> et le plus proche voisin parviennent à des résultats réellement satisfaisants. On peut s’attendre à ce que ces problèmes soient causés par la petite quantité d’arêtes dans le graphe.</w:t>
      </w:r>
    </w:p>
    <w:p w14:paraId="1EDCFD32" w14:textId="23066A08" w:rsidR="004E4137" w:rsidRDefault="004E4137" w:rsidP="004E4137">
      <w:pPr>
        <w:pStyle w:val="Titre2"/>
      </w:pPr>
      <w:bookmarkStart w:id="31" w:name="_Toc103972542"/>
      <w:r>
        <w:t>graphe tribu</w:t>
      </w:r>
      <w:bookmarkEnd w:id="31"/>
    </w:p>
    <w:p w14:paraId="5215C6D9" w14:textId="6F8DE436" w:rsidR="004E4137" w:rsidRDefault="004E4137" w:rsidP="004E4137">
      <w:r>
        <w:t xml:space="preserve">Comme sur le graphe précédent, les algorithmes génétiques et d’insertion </w:t>
      </w:r>
      <w:r w:rsidR="00FE776A">
        <w:t>sont mis à mal par ce graphe pour lequel leurs résultats sont très insatisfaisants. On peut supposer que le point de passage central de la symétrie du graphe peut provoquer en partie ces problèmes.</w:t>
      </w:r>
    </w:p>
    <w:p w14:paraId="3178CEC0" w14:textId="0A76A358" w:rsidR="00916AC9" w:rsidRDefault="00916AC9" w:rsidP="00916AC9">
      <w:pPr>
        <w:pStyle w:val="Titre2"/>
      </w:pPr>
      <w:bookmarkStart w:id="32" w:name="_Toc103972543"/>
      <w:r>
        <w:t>Graphe edouard</w:t>
      </w:r>
      <w:bookmarkEnd w:id="32"/>
    </w:p>
    <w:p w14:paraId="4731F14F" w14:textId="2E550D7E" w:rsidR="00916AC9" w:rsidRDefault="004E0C51" w:rsidP="00916AC9">
      <w:r>
        <w:t xml:space="preserve">Encore </w:t>
      </w:r>
      <w:r w:rsidR="004A1F68">
        <w:t>une fois l’algorithme du plus proche voisin est le plus efficace et le plus économe en temps d’exécution. En outre les algorithmes d’insertion semblent encore une fois mis à mal par le très grand cycle qui compose le graphe.</w:t>
      </w:r>
    </w:p>
    <w:p w14:paraId="0FF378E3" w14:textId="4D7BA411" w:rsidR="004A1F68" w:rsidRDefault="004A1F68" w:rsidP="004A1F68">
      <w:pPr>
        <w:pStyle w:val="Titre2"/>
      </w:pPr>
      <w:bookmarkStart w:id="33" w:name="_Toc103972544"/>
      <w:r>
        <w:t>graphe de petersen</w:t>
      </w:r>
      <w:bookmarkEnd w:id="33"/>
    </w:p>
    <w:p w14:paraId="5EFA1885" w14:textId="17E8F84D" w:rsidR="007E7C73" w:rsidRDefault="007E7C73" w:rsidP="007E7C73">
      <w:r>
        <w:t>Le</w:t>
      </w:r>
      <w:r w:rsidR="000844FB">
        <w:t>s</w:t>
      </w:r>
      <w:r>
        <w:t xml:space="preserve"> observations sur ce graphe n’ont rien de réellement notable par rapport aux précédents.</w:t>
      </w:r>
    </w:p>
    <w:p w14:paraId="61F697D5" w14:textId="32F1C54D" w:rsidR="007E7C73" w:rsidRDefault="007E7C73" w:rsidP="007E7C73">
      <w:pPr>
        <w:pStyle w:val="Titre2"/>
      </w:pPr>
      <w:bookmarkStart w:id="34" w:name="_Toc103972545"/>
      <w:r>
        <w:t>graphe de kittell</w:t>
      </w:r>
      <w:bookmarkEnd w:id="34"/>
    </w:p>
    <w:p w14:paraId="002AF232" w14:textId="48006463" w:rsidR="007E7C73" w:rsidRPr="007E7C73" w:rsidRDefault="007E7C73" w:rsidP="007E7C73">
      <w:r>
        <w:t xml:space="preserve">Les résultats sur ce graphe sont légèrement différents des précédents </w:t>
      </w:r>
      <w:r w:rsidR="00985233">
        <w:t>du fait de</w:t>
      </w:r>
      <w:r>
        <w:t xml:space="preserve"> l’efficacité de l’algorithme </w:t>
      </w:r>
      <w:r w:rsidR="00A551F7">
        <w:t>recherche locale qui est notablement plus efficace que les autres</w:t>
      </w:r>
      <w:r w:rsidR="000844FB">
        <w:t>, on peut supposer que cette différence d’efficacité est due à la quantité de chemins qui apporte plus de potentielles améliorations à chaque inversion d’éléments.</w:t>
      </w:r>
    </w:p>
    <w:sectPr w:rsidR="007E7C73" w:rsidRPr="007E7C73" w:rsidSect="00001273">
      <w:footerReference w:type="default" r:id="rId10"/>
      <w:footerReference w:type="first" r:id="rId11"/>
      <w:pgSz w:w="11906" w:h="16838" w:code="9"/>
      <w:pgMar w:top="1440" w:right="1616" w:bottom="1440" w:left="1616"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77C9" w14:textId="77777777" w:rsidR="001B1DB4" w:rsidRDefault="001B1DB4">
      <w:pPr>
        <w:spacing w:before="0" w:after="0" w:line="240" w:lineRule="auto"/>
      </w:pPr>
      <w:r>
        <w:separator/>
      </w:r>
    </w:p>
  </w:endnote>
  <w:endnote w:type="continuationSeparator" w:id="0">
    <w:p w14:paraId="6256A379" w14:textId="77777777" w:rsidR="001B1DB4" w:rsidRDefault="001B1D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E4EF"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BA0F" w14:textId="172EF374" w:rsidR="00516FCF" w:rsidRDefault="00516FCF" w:rsidP="00001273">
    <w:pPr>
      <w:jc w:val="right"/>
    </w:pPr>
    <w:r>
      <w:t xml:space="preserve">Evan DAMAS &amp; Elia GAUTIER  |  Semestre 2  |  </w:t>
    </w:r>
    <w:r w:rsidR="00001273">
      <w:t>SAE2.02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78F9" w14:textId="77777777" w:rsidR="001B1DB4" w:rsidRDefault="001B1DB4">
      <w:pPr>
        <w:spacing w:before="0" w:after="0" w:line="240" w:lineRule="auto"/>
      </w:pPr>
      <w:r>
        <w:separator/>
      </w:r>
    </w:p>
  </w:footnote>
  <w:footnote w:type="continuationSeparator" w:id="0">
    <w:p w14:paraId="5922CD49" w14:textId="77777777" w:rsidR="001B1DB4" w:rsidRDefault="001B1D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5A29F1"/>
    <w:multiLevelType w:val="hybridMultilevel"/>
    <w:tmpl w:val="F5A8F850"/>
    <w:lvl w:ilvl="0" w:tplc="CDDAB7E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8072734">
    <w:abstractNumId w:val="9"/>
  </w:num>
  <w:num w:numId="2" w16cid:durableId="806169184">
    <w:abstractNumId w:val="9"/>
  </w:num>
  <w:num w:numId="3" w16cid:durableId="1493521003">
    <w:abstractNumId w:val="8"/>
  </w:num>
  <w:num w:numId="4" w16cid:durableId="1632437155">
    <w:abstractNumId w:val="8"/>
  </w:num>
  <w:num w:numId="5" w16cid:durableId="713775739">
    <w:abstractNumId w:val="9"/>
  </w:num>
  <w:num w:numId="6" w16cid:durableId="1231385313">
    <w:abstractNumId w:val="8"/>
  </w:num>
  <w:num w:numId="7" w16cid:durableId="1842772535">
    <w:abstractNumId w:val="12"/>
  </w:num>
  <w:num w:numId="8" w16cid:durableId="1870485266">
    <w:abstractNumId w:val="10"/>
  </w:num>
  <w:num w:numId="9" w16cid:durableId="562721969">
    <w:abstractNumId w:val="14"/>
  </w:num>
  <w:num w:numId="10" w16cid:durableId="1793984258">
    <w:abstractNumId w:val="13"/>
  </w:num>
  <w:num w:numId="11" w16cid:durableId="224024221">
    <w:abstractNumId w:val="16"/>
  </w:num>
  <w:num w:numId="12" w16cid:durableId="1947808339">
    <w:abstractNumId w:val="15"/>
  </w:num>
  <w:num w:numId="13" w16cid:durableId="2060933791">
    <w:abstractNumId w:val="7"/>
  </w:num>
  <w:num w:numId="14" w16cid:durableId="1127431287">
    <w:abstractNumId w:val="6"/>
  </w:num>
  <w:num w:numId="15" w16cid:durableId="1919709254">
    <w:abstractNumId w:val="5"/>
  </w:num>
  <w:num w:numId="16" w16cid:durableId="357439000">
    <w:abstractNumId w:val="4"/>
  </w:num>
  <w:num w:numId="17" w16cid:durableId="2103989159">
    <w:abstractNumId w:val="3"/>
  </w:num>
  <w:num w:numId="18" w16cid:durableId="1153065493">
    <w:abstractNumId w:val="2"/>
  </w:num>
  <w:num w:numId="19" w16cid:durableId="463231893">
    <w:abstractNumId w:val="1"/>
  </w:num>
  <w:num w:numId="20" w16cid:durableId="2055614684">
    <w:abstractNumId w:val="0"/>
  </w:num>
  <w:num w:numId="21" w16cid:durableId="1000961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1"/>
    <w:rsid w:val="00001273"/>
    <w:rsid w:val="00064159"/>
    <w:rsid w:val="000748AA"/>
    <w:rsid w:val="000844FB"/>
    <w:rsid w:val="000C1EE4"/>
    <w:rsid w:val="001240AB"/>
    <w:rsid w:val="0012478C"/>
    <w:rsid w:val="001638F6"/>
    <w:rsid w:val="00163F84"/>
    <w:rsid w:val="001830B0"/>
    <w:rsid w:val="001A2000"/>
    <w:rsid w:val="001B08BD"/>
    <w:rsid w:val="001B1DB4"/>
    <w:rsid w:val="00255065"/>
    <w:rsid w:val="002B060F"/>
    <w:rsid w:val="003209D6"/>
    <w:rsid w:val="00334A73"/>
    <w:rsid w:val="003422FF"/>
    <w:rsid w:val="00345037"/>
    <w:rsid w:val="0035095B"/>
    <w:rsid w:val="00366671"/>
    <w:rsid w:val="00383896"/>
    <w:rsid w:val="003B1DB3"/>
    <w:rsid w:val="003B3888"/>
    <w:rsid w:val="0044259D"/>
    <w:rsid w:val="00443AC7"/>
    <w:rsid w:val="00452B30"/>
    <w:rsid w:val="004618FD"/>
    <w:rsid w:val="004620EA"/>
    <w:rsid w:val="00466ED9"/>
    <w:rsid w:val="00477124"/>
    <w:rsid w:val="00487CC9"/>
    <w:rsid w:val="004952C4"/>
    <w:rsid w:val="004A1F68"/>
    <w:rsid w:val="004E0C51"/>
    <w:rsid w:val="004E4137"/>
    <w:rsid w:val="004F2E29"/>
    <w:rsid w:val="00500E79"/>
    <w:rsid w:val="005030CA"/>
    <w:rsid w:val="00516FCF"/>
    <w:rsid w:val="005A1C5A"/>
    <w:rsid w:val="00685815"/>
    <w:rsid w:val="00685854"/>
    <w:rsid w:val="00690EFD"/>
    <w:rsid w:val="006B0117"/>
    <w:rsid w:val="006B281F"/>
    <w:rsid w:val="006B46CD"/>
    <w:rsid w:val="006C1283"/>
    <w:rsid w:val="006C1503"/>
    <w:rsid w:val="006D59BB"/>
    <w:rsid w:val="007021DE"/>
    <w:rsid w:val="00732607"/>
    <w:rsid w:val="00732F50"/>
    <w:rsid w:val="007612A2"/>
    <w:rsid w:val="007B557A"/>
    <w:rsid w:val="007D32D3"/>
    <w:rsid w:val="007E7C73"/>
    <w:rsid w:val="00813F4F"/>
    <w:rsid w:val="00844483"/>
    <w:rsid w:val="008777AD"/>
    <w:rsid w:val="008D65A8"/>
    <w:rsid w:val="008E511B"/>
    <w:rsid w:val="009026EB"/>
    <w:rsid w:val="00916AC9"/>
    <w:rsid w:val="00934F1C"/>
    <w:rsid w:val="0098021E"/>
    <w:rsid w:val="00985233"/>
    <w:rsid w:val="009D2231"/>
    <w:rsid w:val="009F5646"/>
    <w:rsid w:val="00A122DB"/>
    <w:rsid w:val="00A21342"/>
    <w:rsid w:val="00A551F7"/>
    <w:rsid w:val="00A55A29"/>
    <w:rsid w:val="00A718AB"/>
    <w:rsid w:val="00A91414"/>
    <w:rsid w:val="00AB5110"/>
    <w:rsid w:val="00AD165F"/>
    <w:rsid w:val="00AE4D17"/>
    <w:rsid w:val="00AE7291"/>
    <w:rsid w:val="00AF0DFF"/>
    <w:rsid w:val="00B24576"/>
    <w:rsid w:val="00B3141C"/>
    <w:rsid w:val="00B47B7A"/>
    <w:rsid w:val="00B5359A"/>
    <w:rsid w:val="00B646B8"/>
    <w:rsid w:val="00B918A4"/>
    <w:rsid w:val="00BB1156"/>
    <w:rsid w:val="00BB2E1F"/>
    <w:rsid w:val="00BF1495"/>
    <w:rsid w:val="00C4370B"/>
    <w:rsid w:val="00C4727C"/>
    <w:rsid w:val="00C80BD4"/>
    <w:rsid w:val="00C977C4"/>
    <w:rsid w:val="00CA5C11"/>
    <w:rsid w:val="00CF3A42"/>
    <w:rsid w:val="00D438DE"/>
    <w:rsid w:val="00D5413C"/>
    <w:rsid w:val="00D81061"/>
    <w:rsid w:val="00D957CB"/>
    <w:rsid w:val="00DB2BC5"/>
    <w:rsid w:val="00DC07A3"/>
    <w:rsid w:val="00DE014E"/>
    <w:rsid w:val="00E11B8A"/>
    <w:rsid w:val="00E21BE3"/>
    <w:rsid w:val="00E3049B"/>
    <w:rsid w:val="00E44C01"/>
    <w:rsid w:val="00E877C4"/>
    <w:rsid w:val="00EB732D"/>
    <w:rsid w:val="00ED1C27"/>
    <w:rsid w:val="00F301A2"/>
    <w:rsid w:val="00F638E9"/>
    <w:rsid w:val="00F677F9"/>
    <w:rsid w:val="00FA1358"/>
    <w:rsid w:val="00FB0955"/>
    <w:rsid w:val="00FB2571"/>
    <w:rsid w:val="00FD1504"/>
    <w:rsid w:val="00FD65BB"/>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01C427"/>
  <w15:chartTrackingRefBased/>
  <w15:docId w15:val="{48040123-7628-4E03-A199-AC9DAFE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24242"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14"/>
    <w:pPr>
      <w:jc w:val="both"/>
    </w:pPr>
    <w:rPr>
      <w:rFonts w:ascii="Calibri" w:hAnsi="Calibri"/>
      <w:color w:val="262626" w:themeColor="text1" w:themeTint="D9"/>
      <w:spacing w:val="6"/>
    </w:rPr>
  </w:style>
  <w:style w:type="paragraph" w:styleId="Titre1">
    <w:name w:val="heading 1"/>
    <w:basedOn w:val="Normal"/>
    <w:next w:val="Normal"/>
    <w:link w:val="Titre1Car"/>
    <w:autoRedefine/>
    <w:uiPriority w:val="4"/>
    <w:qFormat/>
    <w:rsid w:val="00BB2E1F"/>
    <w:pPr>
      <w:keepNext/>
      <w:keepLines/>
      <w:numPr>
        <w:numId w:val="21"/>
      </w:numPr>
      <w:spacing w:before="720" w:after="0"/>
      <w:ind w:left="714" w:hanging="357"/>
      <w:outlineLvl w:val="0"/>
    </w:pPr>
    <w:rPr>
      <w:rFonts w:ascii="Century Gothic" w:eastAsiaTheme="majorEastAsia" w:hAnsi="Century Gothic" w:cstheme="majorBidi"/>
      <w:b/>
      <w:color w:val="4A7077" w:themeColor="accent4" w:themeShade="BF"/>
      <w:spacing w:val="40"/>
      <w:sz w:val="36"/>
      <w:szCs w:val="30"/>
    </w:rPr>
  </w:style>
  <w:style w:type="paragraph" w:styleId="Titre2">
    <w:name w:val="heading 2"/>
    <w:basedOn w:val="Normal"/>
    <w:next w:val="Normal"/>
    <w:link w:val="Titre2Car"/>
    <w:uiPriority w:val="4"/>
    <w:unhideWhenUsed/>
    <w:qFormat/>
    <w:rsid w:val="00A91414"/>
    <w:pPr>
      <w:keepNext/>
      <w:keepLines/>
      <w:spacing w:before="480" w:after="0"/>
      <w:outlineLvl w:val="1"/>
    </w:pPr>
    <w:rPr>
      <w:rFonts w:ascii="Century" w:eastAsiaTheme="majorEastAsia" w:hAnsi="Century" w:cstheme="majorBidi"/>
      <w:caps/>
      <w:color w:val="4A7077" w:themeColor="accent4" w:themeShade="BF"/>
      <w:sz w:val="28"/>
    </w:rPr>
  </w:style>
  <w:style w:type="paragraph" w:styleId="Titre3">
    <w:name w:val="heading 3"/>
    <w:basedOn w:val="Normal"/>
    <w:next w:val="Normal"/>
    <w:link w:val="Titre3Car"/>
    <w:uiPriority w:val="4"/>
    <w:unhideWhenUsed/>
    <w:qFormat/>
    <w:rsid w:val="00A91414"/>
    <w:pPr>
      <w:keepNext/>
      <w:keepLines/>
      <w:spacing w:before="360" w:after="0"/>
      <w:outlineLvl w:val="2"/>
    </w:pPr>
    <w:rPr>
      <w:rFonts w:eastAsiaTheme="majorEastAsia" w:cstheme="majorBidi"/>
      <w:color w:val="64969F" w:themeColor="accent4"/>
      <w:sz w:val="28"/>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5C0707"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5B0707"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rsid w:val="0035095B"/>
    <w:pPr>
      <w:spacing w:before="360" w:after="0"/>
      <w:contextualSpacing/>
      <w:jc w:val="center"/>
    </w:pPr>
    <w:rPr>
      <w:sz w:val="32"/>
    </w:rPr>
  </w:style>
  <w:style w:type="character" w:customStyle="1" w:styleId="Titre1Car">
    <w:name w:val="Titre 1 Car"/>
    <w:basedOn w:val="Policepardfaut"/>
    <w:link w:val="Titre1"/>
    <w:uiPriority w:val="4"/>
    <w:rsid w:val="00BB2E1F"/>
    <w:rPr>
      <w:rFonts w:ascii="Century Gothic" w:eastAsiaTheme="majorEastAsia" w:hAnsi="Century Gothic" w:cstheme="majorBidi"/>
      <w:b/>
      <w:color w:val="4A7077" w:themeColor="accent4" w:themeShade="BF"/>
      <w:spacing w:val="40"/>
      <w:sz w:val="36"/>
      <w:szCs w:val="30"/>
    </w:rPr>
  </w:style>
  <w:style w:type="character" w:customStyle="1" w:styleId="Titre2Car">
    <w:name w:val="Titre 2 Car"/>
    <w:basedOn w:val="Policepardfaut"/>
    <w:link w:val="Titre2"/>
    <w:uiPriority w:val="4"/>
    <w:rsid w:val="00A91414"/>
    <w:rPr>
      <w:rFonts w:ascii="Century" w:eastAsiaTheme="majorEastAsia" w:hAnsi="Century" w:cstheme="majorBidi"/>
      <w:caps/>
      <w:color w:val="4A7077" w:themeColor="accent4" w:themeShade="BF"/>
      <w:spacing w:val="6"/>
      <w:sz w:val="28"/>
    </w:rPr>
  </w:style>
  <w:style w:type="character" w:customStyle="1" w:styleId="Titre3Car">
    <w:name w:val="Titre 3 Car"/>
    <w:basedOn w:val="Policepardfaut"/>
    <w:link w:val="Titre3"/>
    <w:uiPriority w:val="4"/>
    <w:rsid w:val="00A91414"/>
    <w:rPr>
      <w:rFonts w:ascii="Calibri" w:eastAsiaTheme="majorEastAsia" w:hAnsi="Calibri" w:cstheme="majorBidi"/>
      <w:color w:val="64969F" w:themeColor="accent4"/>
      <w:spacing w:val="6"/>
      <w:sz w:val="28"/>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5C0707"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5B0707"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autoRedefine/>
    <w:uiPriority w:val="2"/>
    <w:unhideWhenUsed/>
    <w:qFormat/>
    <w:rsid w:val="00366671"/>
    <w:pPr>
      <w:pBdr>
        <w:top w:val="single" w:sz="24" w:space="1" w:color="B80E0F" w:themeColor="accent1"/>
        <w:bottom w:val="single" w:sz="24" w:space="1" w:color="B80E0F" w:themeColor="accent1"/>
      </w:pBdr>
      <w:spacing w:before="440" w:after="40" w:line="276" w:lineRule="auto"/>
      <w:contextualSpacing/>
      <w:jc w:val="center"/>
    </w:pPr>
    <w:rPr>
      <w:rFonts w:asciiTheme="majorHAnsi" w:eastAsiaTheme="majorEastAsia" w:hAnsiTheme="majorHAnsi" w:cstheme="majorBidi"/>
      <w:color w:val="B80E0F" w:themeColor="accent1"/>
      <w:spacing w:val="90"/>
      <w:kern w:val="28"/>
      <w:sz w:val="56"/>
      <w:szCs w:val="56"/>
    </w:rPr>
  </w:style>
  <w:style w:type="character" w:customStyle="1" w:styleId="TitreCar">
    <w:name w:val="Titre Car"/>
    <w:basedOn w:val="Policepardfaut"/>
    <w:link w:val="Titre"/>
    <w:uiPriority w:val="2"/>
    <w:rsid w:val="00366671"/>
    <w:rPr>
      <w:rFonts w:asciiTheme="majorHAnsi" w:eastAsiaTheme="majorEastAsia" w:hAnsiTheme="majorHAnsi" w:cstheme="majorBidi"/>
      <w:color w:val="B80E0F" w:themeColor="accent1"/>
      <w:spacing w:val="90"/>
      <w:kern w:val="28"/>
      <w:sz w:val="56"/>
      <w:szCs w:val="56"/>
    </w:rPr>
  </w:style>
  <w:style w:type="paragraph" w:styleId="Sous-titre">
    <w:name w:val="Subtitle"/>
    <w:basedOn w:val="Normal"/>
    <w:link w:val="Sous-titreCar"/>
    <w:autoRedefine/>
    <w:uiPriority w:val="3"/>
    <w:unhideWhenUsed/>
    <w:qFormat/>
    <w:rsid w:val="0035095B"/>
    <w:pPr>
      <w:numPr>
        <w:ilvl w:val="1"/>
      </w:numPr>
      <w:spacing w:before="300" w:after="40"/>
      <w:contextualSpacing/>
      <w:jc w:val="center"/>
    </w:pPr>
    <w:rPr>
      <w:rFonts w:asciiTheme="majorHAnsi" w:eastAsiaTheme="majorEastAsia" w:hAnsiTheme="majorHAnsi" w:cstheme="majorBidi"/>
      <w:caps/>
      <w:sz w:val="36"/>
      <w:szCs w:val="26"/>
    </w:rPr>
  </w:style>
  <w:style w:type="character" w:customStyle="1" w:styleId="Sous-titreCar">
    <w:name w:val="Sous-titre Car"/>
    <w:basedOn w:val="Policepardfaut"/>
    <w:link w:val="Sous-titre"/>
    <w:uiPriority w:val="3"/>
    <w:rsid w:val="0035095B"/>
    <w:rPr>
      <w:rFonts w:asciiTheme="majorHAnsi" w:eastAsiaTheme="majorEastAsia" w:hAnsiTheme="majorHAnsi" w:cstheme="majorBidi"/>
      <w:caps/>
      <w:color w:val="262626" w:themeColor="text1" w:themeTint="D9"/>
      <w:spacing w:val="6"/>
      <w:sz w:val="3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unhideWhenUsed/>
    <w:rsid w:val="006B46CD"/>
    <w:pPr>
      <w:tabs>
        <w:tab w:val="right" w:leader="dot" w:pos="8664"/>
      </w:tabs>
      <w:spacing w:after="100"/>
      <w:ind w:left="400"/>
    </w:pPr>
    <w:rPr>
      <w:i/>
      <w:iCs/>
      <w:noProof/>
      <w:sz w:val="16"/>
      <w:szCs w:val="16"/>
    </w:rPr>
  </w:style>
  <w:style w:type="paragraph" w:styleId="TM1">
    <w:name w:val="toc 1"/>
    <w:basedOn w:val="Normal"/>
    <w:next w:val="Normal"/>
    <w:autoRedefine/>
    <w:uiPriority w:val="39"/>
    <w:unhideWhenUsed/>
    <w:rsid w:val="006B46CD"/>
    <w:pPr>
      <w:tabs>
        <w:tab w:val="left" w:pos="400"/>
        <w:tab w:val="right" w:leader="dot" w:pos="8664"/>
      </w:tabs>
      <w:spacing w:before="80" w:after="80"/>
    </w:pPr>
    <w:rPr>
      <w:noProof/>
      <w:szCs w:val="32"/>
    </w:rPr>
  </w:style>
  <w:style w:type="paragraph" w:styleId="TM2">
    <w:name w:val="toc 2"/>
    <w:basedOn w:val="Normal"/>
    <w:next w:val="Normal"/>
    <w:autoRedefine/>
    <w:uiPriority w:val="39"/>
    <w:unhideWhenUsed/>
    <w:rsid w:val="006B46CD"/>
    <w:pPr>
      <w:tabs>
        <w:tab w:val="right" w:leader="dot" w:pos="8664"/>
      </w:tabs>
      <w:spacing w:after="100"/>
      <w:ind w:left="200"/>
    </w:pPr>
    <w:rPr>
      <w:noProof/>
      <w:sz w:val="18"/>
      <w:szCs w:val="18"/>
    </w:r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B80E0F" w:themeColor="accent1"/>
        <w:left w:val="single" w:sz="4" w:space="0" w:color="B80E0F" w:themeColor="accent1"/>
        <w:bottom w:val="single" w:sz="4" w:space="0" w:color="B80E0F" w:themeColor="accent1"/>
        <w:right w:val="single" w:sz="4" w:space="0" w:color="B80E0F" w:themeColor="accent1"/>
        <w:insideH w:val="single" w:sz="4" w:space="0" w:color="B80E0F" w:themeColor="accent1"/>
        <w:insideV w:val="single" w:sz="4" w:space="0" w:color="B80E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NormalWeb">
    <w:name w:val="Normal (Web)"/>
    <w:basedOn w:val="Normal"/>
    <w:uiPriority w:val="99"/>
    <w:semiHidden/>
    <w:unhideWhenUsed/>
    <w:rsid w:val="002B060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Lienhypertexte">
    <w:name w:val="Hyperlink"/>
    <w:basedOn w:val="Policepardfaut"/>
    <w:uiPriority w:val="99"/>
    <w:unhideWhenUsed/>
    <w:rsid w:val="000C1EE4"/>
    <w:rPr>
      <w:color w:val="F2121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607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581721\AppData\Roaming\Microsoft\Templates\Rapport%20d&#8217;&#233;tudiant%20avec%20page%20de%20gard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Grand événement">
  <a:themeElements>
    <a:clrScheme name="Grand événem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Grand événem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and événem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ECE0-3D8E-42A2-BDBD-A1714438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540</TotalTime>
  <Pages>1</Pages>
  <Words>2281</Words>
  <Characters>12551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 GAUTIER-EN-NKHEILI</dc:creator>
  <cp:keywords/>
  <cp:lastModifiedBy>Evan Damas</cp:lastModifiedBy>
  <cp:revision>39</cp:revision>
  <cp:lastPrinted>2022-05-20T19:00:00Z</cp:lastPrinted>
  <dcterms:created xsi:type="dcterms:W3CDTF">2022-05-19T12:55:00Z</dcterms:created>
  <dcterms:modified xsi:type="dcterms:W3CDTF">2022-05-20T19:01:00Z</dcterms:modified>
  <cp:version/>
</cp:coreProperties>
</file>